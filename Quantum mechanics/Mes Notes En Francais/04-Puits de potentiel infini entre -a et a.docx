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 w:rsidRPr="004D1F1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C0192" w:rsidRPr="004D1F14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</w:pPr>
                    <w:r w:rsidRPr="004D1F14"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www.pfonda.com</w:t>
                    </w:r>
                  </w:p>
                </w:tc>
              </w:sdtContent>
            </w:sdt>
          </w:tr>
          <w:tr w:rsidR="005C0192" w:rsidRPr="004D1F1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5C0192" w:rsidRPr="004D1F14" w:rsidRDefault="004D1F1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</w:pPr>
                    <w:r w:rsidRPr="004D1F14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  <w:t>Puits de potentiel infini entre -a et a</w:t>
                    </w:r>
                  </w:p>
                </w:tc>
              </w:sdtContent>
            </w:sdt>
          </w:tr>
          <w:tr w:rsidR="005C0192" w:rsidRPr="004D1F1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4D1F14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4D1F1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 w:rsidRPr="004D1F1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Pr="004D1F14" w:rsidRDefault="005C0192">
                <w:pPr>
                  <w:pStyle w:val="NoSpacing"/>
                  <w:jc w:val="center"/>
                  <w:rPr>
                    <w:lang w:val="fr-CA"/>
                  </w:rPr>
                </w:pPr>
              </w:p>
            </w:tc>
          </w:tr>
          <w:tr w:rsidR="005C0192" w:rsidRPr="004D1F14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4D1F14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4D1F14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 w:rsidRPr="004D1F14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4D1F14" w:rsidRDefault="004D1F14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4D1F14">
                      <w:rPr>
                        <w:b/>
                        <w:bCs/>
                        <w:lang w:val="fr-CA"/>
                      </w:rPr>
                      <w:t>8/30/2008</w:t>
                    </w:r>
                  </w:p>
                </w:tc>
              </w:sdtContent>
            </w:sdt>
          </w:tr>
        </w:tbl>
        <w:p w:rsidR="005C0192" w:rsidRPr="004D1F14" w:rsidRDefault="005C0192"/>
        <w:p w:rsidR="005C0192" w:rsidRPr="004D1F14" w:rsidRDefault="005C0192"/>
        <w:p w:rsidR="005C0192" w:rsidRPr="004D1F14" w:rsidRDefault="005C0192"/>
        <w:p w:rsidR="004D1F14" w:rsidRPr="004D1F14" w:rsidRDefault="005C0192" w:rsidP="004D1F14">
          <w:pPr>
            <w:jc w:val="center"/>
          </w:pPr>
          <w:r w:rsidRPr="004D1F14">
            <w:br w:type="page"/>
          </w:r>
        </w:p>
      </w:sdtContent>
    </w:sdt>
    <w:p w:rsidR="004D1F14" w:rsidRPr="004D1F14" w:rsidRDefault="004D1F14" w:rsidP="004D1F14">
      <w:pPr>
        <w:pStyle w:val="Title"/>
        <w:rPr>
          <w:lang w:val="fr-CA"/>
        </w:rPr>
      </w:pPr>
      <w:r w:rsidRPr="004D1F14">
        <w:rPr>
          <w:lang w:val="fr-CA"/>
        </w:rPr>
        <w:lastRenderedPageBreak/>
        <w:t>Puits de potentiel infini en une dimension entre -a et a</w:t>
      </w:r>
    </w:p>
    <w:p w:rsidR="004D1F14" w:rsidRPr="004D1F14" w:rsidRDefault="004D1F14" w:rsidP="004D1F14">
      <w:pPr>
        <w:jc w:val="center"/>
      </w:pPr>
      <w:r w:rsidRPr="004D1F14">
        <w:rPr>
          <w:position w:val="-50"/>
        </w:rPr>
        <w:object w:dxaOrig="25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9pt;height:55.85pt" o:ole="">
            <v:imagedata r:id="rId9" o:title=""/>
          </v:shape>
          <o:OLEObject Type="Embed" ProgID="Equation.DSMT4" ShapeID="_x0000_i1026" DrawAspect="Content" ObjectID="_1281632877" r:id="rId10"/>
        </w:object>
      </w:r>
    </w:p>
    <w:tbl>
      <w:tblPr>
        <w:tblStyle w:val="TableGrid"/>
        <w:tblW w:w="11766" w:type="dxa"/>
        <w:tblInd w:w="-1026" w:type="dxa"/>
        <w:tblLayout w:type="fixed"/>
        <w:tblLook w:val="04A0"/>
      </w:tblPr>
      <w:tblGrid>
        <w:gridCol w:w="3544"/>
        <w:gridCol w:w="425"/>
        <w:gridCol w:w="3828"/>
        <w:gridCol w:w="425"/>
        <w:gridCol w:w="3544"/>
      </w:tblGrid>
      <w:tr w:rsidR="004D1F14" w:rsidRPr="004D1F14" w:rsidTr="00120F4E">
        <w:tc>
          <w:tcPr>
            <w:tcW w:w="11766" w:type="dxa"/>
            <w:gridSpan w:val="5"/>
          </w:tcPr>
          <w:p w:rsidR="004D1F14" w:rsidRPr="004D1F14" w:rsidRDefault="004D1F14" w:rsidP="004D1F14">
            <w:pPr>
              <w:pStyle w:val="Heading2"/>
              <w:jc w:val="center"/>
              <w:rPr>
                <w:lang w:val="fr-CA"/>
              </w:rPr>
            </w:pPr>
            <w:r w:rsidRPr="004D1F14">
              <w:rPr>
                <w:lang w:val="fr-CA"/>
              </w:rPr>
              <w:t xml:space="preserve">Le cas </w:t>
            </w:r>
            <w:r w:rsidRPr="004D1F14">
              <w:rPr>
                <w:position w:val="-6"/>
                <w:lang w:val="fr-CA"/>
              </w:rPr>
              <w:object w:dxaOrig="600" w:dyaOrig="279">
                <v:shape id="_x0000_i1123" type="#_x0000_t75" style="width:29.95pt;height:14.4pt" o:ole="">
                  <v:imagedata r:id="rId11" o:title=""/>
                </v:shape>
                <o:OLEObject Type="Embed" ProgID="Equation.DSMT4" ShapeID="_x0000_i1123" DrawAspect="Content" ObjectID="_1281632878" r:id="rId12"/>
              </w:object>
            </w:r>
          </w:p>
        </w:tc>
      </w:tr>
      <w:tr w:rsidR="004D1F14" w:rsidRPr="004D1F14" w:rsidTr="00120F4E">
        <w:tc>
          <w:tcPr>
            <w:tcW w:w="11766" w:type="dxa"/>
            <w:gridSpan w:val="5"/>
          </w:tcPr>
          <w:p w:rsidR="004D1F14" w:rsidRPr="004D1F14" w:rsidRDefault="004D1F14" w:rsidP="00120F4E">
            <w:pPr>
              <w:jc w:val="center"/>
              <w:rPr>
                <w:b/>
                <w:color w:val="F0AD00" w:themeColor="accent1"/>
              </w:rPr>
            </w:pPr>
          </w:p>
          <w:p w:rsidR="004D1F14" w:rsidRPr="004D1F14" w:rsidRDefault="004D1F14" w:rsidP="00120F4E">
            <w:pPr>
              <w:jc w:val="center"/>
              <w:rPr>
                <w:b/>
                <w:color w:val="F0AD00" w:themeColor="accent1"/>
              </w:rPr>
            </w:pPr>
          </w:p>
          <w:p w:rsidR="004D1F14" w:rsidRPr="004D1F14" w:rsidRDefault="004D1F14" w:rsidP="00120F4E">
            <w:pPr>
              <w:jc w:val="center"/>
              <w:rPr>
                <w:b/>
                <w:color w:val="F0AD00" w:themeColor="accent1"/>
              </w:rPr>
            </w:pPr>
            <w:r w:rsidRPr="004D1F14">
              <w:rPr>
                <w:b/>
                <w:noProof/>
                <w:color w:val="F0AD00" w:themeColor="accent1"/>
                <w:lang w:eastAsia="fr-CA"/>
              </w:rPr>
              <w:drawing>
                <wp:inline distT="0" distB="0" distL="0" distR="0">
                  <wp:extent cx="2009774" cy="1176336"/>
                  <wp:effectExtent l="19050" t="0" r="0" b="0"/>
                  <wp:docPr id="4" name="Picture 9" descr="La barrière de potntiel-E plus petit que V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 barrière de potntiel-E plus petit que V0.bmp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4" cy="1176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F14" w:rsidRPr="004D1F14" w:rsidRDefault="004D1F14" w:rsidP="00120F4E">
            <w:pPr>
              <w:jc w:val="center"/>
              <w:rPr>
                <w:b/>
                <w:color w:val="F0AD00" w:themeColor="accent1"/>
              </w:rPr>
            </w:pPr>
          </w:p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4D1F14">
            <w:pPr>
              <w:pStyle w:val="Heading2"/>
              <w:jc w:val="center"/>
              <w:rPr>
                <w:lang w:val="fr-CA"/>
              </w:rPr>
            </w:pPr>
            <w:r w:rsidRPr="004D1F14">
              <w:rPr>
                <w:lang w:val="fr-CA"/>
              </w:rPr>
              <w:t xml:space="preserve">Région </w:t>
            </w:r>
            <w:r w:rsidRPr="004D1F14">
              <w:rPr>
                <w:lang w:val="fr-CA"/>
              </w:rPr>
              <w:object w:dxaOrig="200" w:dyaOrig="260">
                <v:shape id="_x0000_i1027" type="#_x0000_t75" style="width:10.95pt;height:12.65pt" o:ole="">
                  <v:imagedata r:id="rId14" o:title=""/>
                </v:shape>
                <o:OLEObject Type="Embed" ProgID="Equation.DSMT4" ShapeID="_x0000_i1027" DrawAspect="Content" ObjectID="_1281632879" r:id="rId15"/>
              </w:object>
            </w:r>
          </w:p>
        </w:tc>
        <w:tc>
          <w:tcPr>
            <w:tcW w:w="425" w:type="dxa"/>
            <w:vMerge w:val="restart"/>
            <w:tcBorders>
              <w:left w:val="single" w:sz="8" w:space="0" w:color="auto"/>
            </w:tcBorders>
            <w:shd w:val="clear" w:color="auto" w:fill="DCDFE5" w:themeFill="text2" w:themeFillTint="33"/>
            <w:textDirection w:val="btLr"/>
          </w:tcPr>
          <w:p w:rsidR="004D1F14" w:rsidRPr="004D1F14" w:rsidRDefault="004D1F14" w:rsidP="004D1F14">
            <w:pPr>
              <w:pStyle w:val="Heading2"/>
              <w:jc w:val="center"/>
              <w:rPr>
                <w:sz w:val="24"/>
                <w:szCs w:val="24"/>
                <w:lang w:val="fr-CA"/>
              </w:rPr>
            </w:pPr>
            <w:r w:rsidRPr="004D1F14">
              <w:rPr>
                <w:sz w:val="24"/>
                <w:szCs w:val="24"/>
                <w:lang w:val="fr-CA"/>
              </w:rPr>
              <w:t>Frontière X= -a</w:t>
            </w: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4D1F14">
            <w:pPr>
              <w:pStyle w:val="Heading2"/>
              <w:jc w:val="center"/>
              <w:rPr>
                <w:lang w:val="fr-CA"/>
              </w:rPr>
            </w:pPr>
            <w:r w:rsidRPr="004D1F14">
              <w:rPr>
                <w:lang w:val="fr-CA"/>
              </w:rPr>
              <w:t xml:space="preserve">Région </w:t>
            </w:r>
            <w:r w:rsidRPr="004D1F14">
              <w:rPr>
                <w:lang w:val="fr-CA"/>
              </w:rPr>
              <w:object w:dxaOrig="260" w:dyaOrig="260">
                <v:shape id="_x0000_i1028" type="#_x0000_t75" style="width:12.65pt;height:12.65pt" o:ole="">
                  <v:imagedata r:id="rId16" o:title=""/>
                </v:shape>
                <o:OLEObject Type="Embed" ProgID="Equation.DSMT4" ShapeID="_x0000_i1028" DrawAspect="Content" ObjectID="_1281632880" r:id="rId17"/>
              </w:object>
            </w: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DCDFE5" w:themeFill="text2" w:themeFillTint="33"/>
            <w:textDirection w:val="btLr"/>
          </w:tcPr>
          <w:p w:rsidR="004D1F14" w:rsidRPr="004D1F14" w:rsidRDefault="004D1F14" w:rsidP="004D1F14">
            <w:pPr>
              <w:pStyle w:val="Heading2"/>
              <w:jc w:val="center"/>
              <w:rPr>
                <w:lang w:val="fr-CA"/>
              </w:rPr>
            </w:pPr>
            <w:r w:rsidRPr="004D1F14">
              <w:rPr>
                <w:sz w:val="24"/>
                <w:szCs w:val="24"/>
                <w:lang w:val="fr-CA"/>
              </w:rPr>
              <w:t>Frontière X= a</w:t>
            </w: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4D1F14">
            <w:pPr>
              <w:pStyle w:val="Heading2"/>
              <w:jc w:val="center"/>
              <w:rPr>
                <w:lang w:val="fr-CA"/>
              </w:rPr>
            </w:pPr>
            <w:r w:rsidRPr="004D1F14">
              <w:rPr>
                <w:lang w:val="fr-CA"/>
              </w:rPr>
              <w:t xml:space="preserve">Région </w:t>
            </w:r>
            <w:r w:rsidRPr="004D1F14">
              <w:rPr>
                <w:lang w:val="fr-CA"/>
              </w:rPr>
              <w:object w:dxaOrig="340" w:dyaOrig="260">
                <v:shape id="_x0000_i1029" type="#_x0000_t75" style="width:17.85pt;height:12.65pt" o:ole="">
                  <v:imagedata r:id="rId18" o:title=""/>
                </v:shape>
                <o:OLEObject Type="Embed" ProgID="Equation.DSMT4" ShapeID="_x0000_i1029" DrawAspect="Content" ObjectID="_1281632881" r:id="rId19"/>
              </w:object>
            </w:r>
          </w:p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10"/>
              </w:rPr>
              <w:object w:dxaOrig="1500" w:dyaOrig="380">
                <v:shape id="_x0000_i1030" type="#_x0000_t75" style="width:75.45pt;height:18.45pt" o:ole="">
                  <v:imagedata r:id="rId20" o:title=""/>
                </v:shape>
                <o:OLEObject Type="Embed" ProgID="Equation.DSMT4" ShapeID="_x0000_i1030" DrawAspect="Content" ObjectID="_1281632882" r:id="rId21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10"/>
              </w:rPr>
              <w:object w:dxaOrig="1500" w:dyaOrig="380">
                <v:shape id="_x0000_i1031" type="#_x0000_t75" style="width:75.45pt;height:18.45pt" o:ole="">
                  <v:imagedata r:id="rId20" o:title=""/>
                </v:shape>
                <o:OLEObject Type="Embed" ProgID="Equation.DSMT4" ShapeID="_x0000_i1031" DrawAspect="Content" ObjectID="_1281632883" r:id="rId22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10"/>
              </w:rPr>
              <w:object w:dxaOrig="1500" w:dyaOrig="380">
                <v:shape id="_x0000_i1032" type="#_x0000_t75" style="width:75.45pt;height:18.45pt" o:ole="">
                  <v:imagedata r:id="rId20" o:title=""/>
                </v:shape>
                <o:OLEObject Type="Embed" ProgID="Equation.DSMT4" ShapeID="_x0000_i1032" DrawAspect="Content" ObjectID="_1281632884" r:id="rId23"/>
              </w:object>
            </w:r>
          </w:p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32"/>
              </w:rPr>
              <w:object w:dxaOrig="3120" w:dyaOrig="760">
                <v:shape id="_x0000_i1033" type="#_x0000_t75" style="width:154.95pt;height:38.6pt" o:ole="">
                  <v:imagedata r:id="rId24" o:title=""/>
                </v:shape>
                <o:OLEObject Type="Embed" ProgID="Equation.DSMT4" ShapeID="_x0000_i1033" DrawAspect="Content" ObjectID="_1281632885" r:id="rId25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32"/>
              </w:rPr>
              <w:object w:dxaOrig="3120" w:dyaOrig="760">
                <v:shape id="_x0000_i1034" type="#_x0000_t75" style="width:154.95pt;height:38.6pt" o:ole="">
                  <v:imagedata r:id="rId24" o:title=""/>
                </v:shape>
                <o:OLEObject Type="Embed" ProgID="Equation.DSMT4" ShapeID="_x0000_i1034" DrawAspect="Content" ObjectID="_1281632886" r:id="rId26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32"/>
              </w:rPr>
              <w:object w:dxaOrig="3120" w:dyaOrig="760">
                <v:shape id="_x0000_i1035" type="#_x0000_t75" style="width:154.95pt;height:38.6pt" o:ole="">
                  <v:imagedata r:id="rId24" o:title=""/>
                </v:shape>
                <o:OLEObject Type="Embed" ProgID="Equation.DSMT4" ShapeID="_x0000_i1035" DrawAspect="Content" ObjectID="_1281632887" r:id="rId27"/>
              </w:object>
            </w:r>
          </w:p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24"/>
              </w:rPr>
              <w:object w:dxaOrig="3340" w:dyaOrig="660">
                <v:shape id="_x0000_i1036" type="#_x0000_t75" style="width:167.6pt;height:32.85pt" o:ole="">
                  <v:imagedata r:id="rId28" o:title=""/>
                </v:shape>
                <o:OLEObject Type="Embed" ProgID="Equation.DSMT4" ShapeID="_x0000_i1036" DrawAspect="Content" ObjectID="_1281632888" r:id="rId29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24"/>
              </w:rPr>
              <w:object w:dxaOrig="3340" w:dyaOrig="660">
                <v:shape id="_x0000_i1037" type="#_x0000_t75" style="width:167.6pt;height:32.85pt" o:ole="">
                  <v:imagedata r:id="rId28" o:title=""/>
                </v:shape>
                <o:OLEObject Type="Embed" ProgID="Equation.DSMT4" ShapeID="_x0000_i1037" DrawAspect="Content" ObjectID="_1281632889" r:id="rId30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24"/>
              </w:rPr>
              <w:object w:dxaOrig="3340" w:dyaOrig="660">
                <v:shape id="_x0000_i1038" type="#_x0000_t75" style="width:167.6pt;height:32.85pt" o:ole="">
                  <v:imagedata r:id="rId28" o:title=""/>
                </v:shape>
                <o:OLEObject Type="Embed" ProgID="Equation.DSMT4" ShapeID="_x0000_i1038" DrawAspect="Content" ObjectID="_1281632890" r:id="rId31"/>
              </w:object>
            </w:r>
          </w:p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10"/>
              </w:rPr>
              <w:object w:dxaOrig="940" w:dyaOrig="320">
                <v:shape id="_x0000_i1039" type="#_x0000_t75" style="width:46.65pt;height:16.15pt" o:ole="">
                  <v:imagedata r:id="rId32" o:title=""/>
                </v:shape>
                <o:OLEObject Type="Embed" ProgID="Equation.DSMT4" ShapeID="_x0000_i1039" DrawAspect="Content" ObjectID="_1281632891" r:id="rId33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10"/>
              </w:rPr>
              <w:object w:dxaOrig="880" w:dyaOrig="320">
                <v:shape id="_x0000_i1040" type="#_x0000_t75" style="width:44.35pt;height:16.15pt" o:ole="">
                  <v:imagedata r:id="rId34" o:title=""/>
                </v:shape>
                <o:OLEObject Type="Embed" ProgID="Equation.DSMT4" ShapeID="_x0000_i1040" DrawAspect="Content" ObjectID="_1281632892" r:id="rId35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10"/>
              </w:rPr>
              <w:object w:dxaOrig="940" w:dyaOrig="320">
                <v:shape id="_x0000_i1041" type="#_x0000_t75" style="width:46.65pt;height:16.15pt" o:ole="">
                  <v:imagedata r:id="rId36" o:title=""/>
                </v:shape>
                <o:OLEObject Type="Embed" ProgID="Equation.DSMT4" ShapeID="_x0000_i1041" DrawAspect="Content" ObjectID="_1281632893" r:id="rId37"/>
              </w:object>
            </w:r>
          </w:p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/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24"/>
              </w:rPr>
              <w:object w:dxaOrig="2240" w:dyaOrig="660">
                <v:shape id="_x0000_i1042" type="#_x0000_t75" style="width:112.3pt;height:32.85pt" o:ole="">
                  <v:imagedata r:id="rId38" o:title=""/>
                </v:shape>
                <o:OLEObject Type="Embed" ProgID="Equation.DSMT4" ShapeID="_x0000_i1042" DrawAspect="Content" ObjectID="_1281632894" r:id="rId39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/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/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24"/>
              </w:rPr>
              <w:object w:dxaOrig="2400" w:dyaOrig="660">
                <v:shape id="_x0000_i1043" type="#_x0000_t75" style="width:119.8pt;height:32.85pt" o:ole="">
                  <v:imagedata r:id="rId40" o:title=""/>
                </v:shape>
                <o:OLEObject Type="Embed" ProgID="Equation.DSMT4" ShapeID="_x0000_i1043" DrawAspect="Content" ObjectID="_1281632895" r:id="rId41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/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pPr>
              <w:rPr>
                <w:position w:val="-24"/>
              </w:rPr>
            </w:pP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>
            <w:pPr>
              <w:rPr>
                <w:position w:val="-24"/>
              </w:rPr>
            </w:pP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pPr>
              <w:rPr>
                <w:position w:val="-24"/>
              </w:rPr>
            </w:pPr>
            <w:r w:rsidRPr="004D1F14">
              <w:rPr>
                <w:position w:val="-24"/>
              </w:rPr>
              <w:object w:dxaOrig="2100" w:dyaOrig="660">
                <v:shape id="_x0000_i1044" type="#_x0000_t75" style="width:104.85pt;height:32.85pt" o:ole="">
                  <v:imagedata r:id="rId42" o:title=""/>
                </v:shape>
                <o:OLEObject Type="Embed" ProgID="Equation.DSMT4" ShapeID="_x0000_i1044" DrawAspect="Content" ObjectID="_1281632896" r:id="rId43"/>
              </w:object>
            </w:r>
            <w:r w:rsidRPr="004D1F14">
              <w:t xml:space="preserve"> où </w:t>
            </w:r>
            <w:r w:rsidRPr="004D1F14">
              <w:rPr>
                <w:position w:val="-24"/>
              </w:rPr>
              <w:object w:dxaOrig="1040" w:dyaOrig="620">
                <v:shape id="_x0000_i1045" type="#_x0000_t75" style="width:51.85pt;height:31.7pt" o:ole="">
                  <v:imagedata r:id="rId44" o:title=""/>
                </v:shape>
                <o:OLEObject Type="Embed" ProgID="Equation.DSMT4" ShapeID="_x0000_i1045" DrawAspect="Content" ObjectID="_1281632897" r:id="rId45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>
            <w:pPr>
              <w:rPr>
                <w:position w:val="-24"/>
              </w:rPr>
            </w:pP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>
            <w:pPr>
              <w:rPr>
                <w:position w:val="-24"/>
              </w:rPr>
            </w:pPr>
          </w:p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pPr>
              <w:rPr>
                <w:color w:val="5A6378" w:themeColor="text2"/>
                <w:position w:val="-12"/>
              </w:rPr>
            </w:pPr>
            <w:r w:rsidRPr="004D1F14">
              <w:rPr>
                <w:color w:val="5A6378" w:themeColor="text2"/>
                <w:position w:val="-12"/>
              </w:rPr>
              <w:t>Pour les états pairs et impairs :</w:t>
            </w:r>
          </w:p>
          <w:p w:rsidR="004D1F14" w:rsidRPr="004D1F14" w:rsidRDefault="004D1F14" w:rsidP="00120F4E">
            <w:pPr>
              <w:rPr>
                <w:position w:val="-24"/>
              </w:rPr>
            </w:pPr>
            <w:r w:rsidRPr="004D1F14">
              <w:rPr>
                <w:position w:val="-12"/>
              </w:rPr>
              <w:object w:dxaOrig="940" w:dyaOrig="360">
                <v:shape id="_x0000_i1046" type="#_x0000_t75" style="width:46.65pt;height:17.85pt" o:ole="">
                  <v:imagedata r:id="rId46" o:title=""/>
                </v:shape>
                <o:OLEObject Type="Embed" ProgID="Equation.DSMT4" ShapeID="_x0000_i1046" DrawAspect="Content" ObjectID="_1281632898" r:id="rId47"/>
              </w:object>
            </w:r>
            <w:r w:rsidRPr="004D1F14">
              <w:t xml:space="preserve"> </w: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>
            <w:pPr>
              <w:rPr>
                <w:position w:val="-24"/>
              </w:rPr>
            </w:pP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pPr>
              <w:rPr>
                <w:color w:val="5A6378" w:themeColor="text2"/>
                <w:position w:val="-12"/>
              </w:rPr>
            </w:pPr>
            <w:r w:rsidRPr="004D1F14">
              <w:rPr>
                <w:color w:val="5A6378" w:themeColor="text2"/>
                <w:position w:val="-12"/>
              </w:rPr>
              <w:t>Pour les états pairs :</w:t>
            </w:r>
          </w:p>
          <w:p w:rsidR="004D1F14" w:rsidRPr="004D1F14" w:rsidRDefault="004D1F14" w:rsidP="00120F4E">
            <w:pPr>
              <w:rPr>
                <w:position w:val="-24"/>
              </w:rPr>
            </w:pPr>
            <w:r w:rsidRPr="004D1F14">
              <w:rPr>
                <w:position w:val="-12"/>
              </w:rPr>
              <w:object w:dxaOrig="1760" w:dyaOrig="360">
                <v:shape id="_x0000_i1047" type="#_x0000_t75" style="width:87pt;height:18.45pt" o:ole="">
                  <v:imagedata r:id="rId48" o:title=""/>
                </v:shape>
                <o:OLEObject Type="Embed" ProgID="Equation.DSMT4" ShapeID="_x0000_i1047" DrawAspect="Content" ObjectID="_1281632899" r:id="rId49"/>
              </w:object>
            </w:r>
            <w:r w:rsidRPr="004D1F14">
              <w:t xml:space="preserve"> où </w:t>
            </w:r>
            <w:r w:rsidRPr="004D1F14">
              <w:rPr>
                <w:position w:val="-24"/>
              </w:rPr>
              <w:object w:dxaOrig="1040" w:dyaOrig="620">
                <v:shape id="_x0000_i1048" type="#_x0000_t75" style="width:51.85pt;height:31.7pt" o:ole="">
                  <v:imagedata r:id="rId44" o:title=""/>
                </v:shape>
                <o:OLEObject Type="Embed" ProgID="Equation.DSMT4" ShapeID="_x0000_i1048" DrawAspect="Content" ObjectID="_1281632900" r:id="rId50"/>
              </w:object>
            </w:r>
          </w:p>
          <w:p w:rsidR="004D1F14" w:rsidRPr="004D1F14" w:rsidRDefault="004D1F14" w:rsidP="00120F4E">
            <w:pPr>
              <w:rPr>
                <w:color w:val="5A6378" w:themeColor="text2"/>
                <w:position w:val="-12"/>
              </w:rPr>
            </w:pPr>
            <w:r w:rsidRPr="004D1F14">
              <w:rPr>
                <w:color w:val="5A6378" w:themeColor="text2"/>
                <w:position w:val="-12"/>
              </w:rPr>
              <w:t>Pour les états impairs :</w:t>
            </w:r>
          </w:p>
          <w:p w:rsidR="004D1F14" w:rsidRPr="004D1F14" w:rsidRDefault="004D1F14" w:rsidP="00120F4E">
            <w:pPr>
              <w:rPr>
                <w:position w:val="-24"/>
              </w:rPr>
            </w:pPr>
            <w:r w:rsidRPr="004D1F14">
              <w:rPr>
                <w:position w:val="-12"/>
              </w:rPr>
              <w:object w:dxaOrig="1719" w:dyaOrig="360">
                <v:shape id="_x0000_i1049" type="#_x0000_t75" style="width:85.25pt;height:18.45pt" o:ole="">
                  <v:imagedata r:id="rId51" o:title=""/>
                </v:shape>
                <o:OLEObject Type="Embed" ProgID="Equation.DSMT4" ShapeID="_x0000_i1049" DrawAspect="Content" ObjectID="_1281632901" r:id="rId52"/>
              </w:object>
            </w:r>
            <w:r w:rsidRPr="004D1F14">
              <w:t xml:space="preserve"> où </w:t>
            </w:r>
            <w:r w:rsidRPr="004D1F14">
              <w:rPr>
                <w:position w:val="-24"/>
              </w:rPr>
              <w:object w:dxaOrig="1040" w:dyaOrig="620">
                <v:shape id="_x0000_i1050" type="#_x0000_t75" style="width:51.85pt;height:31.7pt" o:ole="">
                  <v:imagedata r:id="rId44" o:title=""/>
                </v:shape>
                <o:OLEObject Type="Embed" ProgID="Equation.DSMT4" ShapeID="_x0000_i1050" DrawAspect="Content" ObjectID="_1281632902" r:id="rId53"/>
              </w:object>
            </w:r>
          </w:p>
          <w:p w:rsidR="004D1F14" w:rsidRPr="004D1F14" w:rsidRDefault="004D1F14" w:rsidP="00120F4E">
            <w:pPr>
              <w:rPr>
                <w:position w:val="-30"/>
              </w:rPr>
            </w:pP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>
            <w:pPr>
              <w:rPr>
                <w:position w:val="-24"/>
              </w:rPr>
            </w:pP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>
            <w:pPr>
              <w:rPr>
                <w:color w:val="5A6378" w:themeColor="text2"/>
                <w:position w:val="-12"/>
              </w:rPr>
            </w:pPr>
            <w:r w:rsidRPr="004D1F14">
              <w:rPr>
                <w:color w:val="5A6378" w:themeColor="text2"/>
                <w:position w:val="-12"/>
              </w:rPr>
              <w:t>Pour les états pairs et impairs :</w:t>
            </w:r>
          </w:p>
          <w:p w:rsidR="004D1F14" w:rsidRPr="004D1F14" w:rsidRDefault="004D1F14" w:rsidP="00120F4E">
            <w:pPr>
              <w:rPr>
                <w:position w:val="-24"/>
              </w:rPr>
            </w:pPr>
            <w:r w:rsidRPr="004D1F14">
              <w:rPr>
                <w:position w:val="-12"/>
              </w:rPr>
              <w:object w:dxaOrig="1020" w:dyaOrig="360">
                <v:shape id="_x0000_i1051" type="#_x0000_t75" style="width:51.25pt;height:17.85pt" o:ole="">
                  <v:imagedata r:id="rId54" o:title=""/>
                </v:shape>
                <o:OLEObject Type="Embed" ProgID="Equation.DSMT4" ShapeID="_x0000_i1051" DrawAspect="Content" ObjectID="_1281632903" r:id="rId55"/>
              </w:object>
            </w:r>
          </w:p>
        </w:tc>
      </w:tr>
    </w:tbl>
    <w:p w:rsidR="004D1F14" w:rsidRPr="004D1F14" w:rsidRDefault="004D1F14" w:rsidP="004D1F14">
      <w:pPr>
        <w:pStyle w:val="Heading2"/>
        <w:rPr>
          <w:lang w:val="fr-CA"/>
        </w:rPr>
      </w:pPr>
      <w:r w:rsidRPr="004D1F14">
        <w:rPr>
          <w:lang w:val="fr-CA"/>
        </w:rPr>
        <w:t>Première possibilités, les solutions paires :</w:t>
      </w:r>
    </w:p>
    <w:p w:rsidR="004D1F14" w:rsidRPr="004D1F14" w:rsidRDefault="004D1F14" w:rsidP="004D1F14">
      <w:r w:rsidRPr="004D1F14">
        <w:t>Puisqu’il y a une symétrie selon l’axe</w:t>
      </w:r>
      <w:r w:rsidRPr="004D1F14">
        <w:rPr>
          <w:position w:val="-10"/>
        </w:rPr>
        <w:object w:dxaOrig="580" w:dyaOrig="320">
          <v:shape id="_x0000_i1052" type="#_x0000_t75" style="width:29.4pt;height:16.15pt" o:ole="">
            <v:imagedata r:id="rId56" o:title=""/>
          </v:shape>
          <o:OLEObject Type="Embed" ProgID="Equation.DSMT4" ShapeID="_x0000_i1052" DrawAspect="Content" ObjectID="_1281632904" r:id="rId57"/>
        </w:object>
      </w:r>
      <w:r w:rsidRPr="004D1F14">
        <w:t>, on aura :</w:t>
      </w:r>
    </w:p>
    <w:p w:rsidR="004D1F14" w:rsidRPr="004D1F14" w:rsidRDefault="004D1F14" w:rsidP="004D1F14">
      <w:pPr>
        <w:rPr>
          <w:position w:val="-10"/>
        </w:rPr>
      </w:pPr>
      <w:r w:rsidRPr="004D1F14">
        <w:rPr>
          <w:position w:val="-6"/>
        </w:rPr>
        <w:object w:dxaOrig="600" w:dyaOrig="279">
          <v:shape id="_x0000_i1053" type="#_x0000_t75" style="width:29.95pt;height:13.25pt" o:ole="">
            <v:imagedata r:id="rId58" o:title=""/>
          </v:shape>
          <o:OLEObject Type="Embed" ProgID="Equation.DSMT4" ShapeID="_x0000_i1053" DrawAspect="Content" ObjectID="_1281632905" r:id="rId59"/>
        </w:object>
      </w:r>
    </w:p>
    <w:p w:rsidR="004D1F14" w:rsidRPr="004D1F14" w:rsidRDefault="004D1F14" w:rsidP="004D1F14">
      <w:r w:rsidRPr="004D1F14">
        <w:t>Donc,</w:t>
      </w:r>
    </w:p>
    <w:p w:rsidR="004D1F14" w:rsidRPr="004D1F14" w:rsidRDefault="004D1F14" w:rsidP="004D1F14">
      <w:r w:rsidRPr="004D1F14">
        <w:rPr>
          <w:position w:val="-12"/>
        </w:rPr>
        <w:object w:dxaOrig="940" w:dyaOrig="360">
          <v:shape id="_x0000_i1054" type="#_x0000_t75" style="width:46.65pt;height:17.85pt" o:ole="">
            <v:imagedata r:id="rId46" o:title=""/>
          </v:shape>
          <o:OLEObject Type="Embed" ProgID="Equation.DSMT4" ShapeID="_x0000_i1054" DrawAspect="Content" ObjectID="_1281632906" r:id="rId60"/>
        </w:object>
      </w:r>
    </w:p>
    <w:p w:rsidR="004D1F14" w:rsidRPr="004D1F14" w:rsidRDefault="004D1F14" w:rsidP="004D1F14">
      <w:pPr>
        <w:rPr>
          <w:position w:val="-24"/>
        </w:rPr>
      </w:pPr>
      <w:r w:rsidRPr="004D1F14">
        <w:rPr>
          <w:position w:val="-12"/>
        </w:rPr>
        <w:object w:dxaOrig="1760" w:dyaOrig="360">
          <v:shape id="_x0000_i1055" type="#_x0000_t75" style="width:87pt;height:18.45pt" o:ole="">
            <v:imagedata r:id="rId61" o:title=""/>
          </v:shape>
          <o:OLEObject Type="Embed" ProgID="Equation.DSMT4" ShapeID="_x0000_i1055" DrawAspect="Content" ObjectID="_1281632907" r:id="rId62"/>
        </w:object>
      </w:r>
      <w:r w:rsidRPr="004D1F14">
        <w:t xml:space="preserve"> où </w:t>
      </w:r>
      <w:r w:rsidRPr="004D1F14">
        <w:rPr>
          <w:position w:val="-24"/>
        </w:rPr>
        <w:object w:dxaOrig="1040" w:dyaOrig="620">
          <v:shape id="_x0000_i1056" type="#_x0000_t75" style="width:51.85pt;height:31.7pt" o:ole="">
            <v:imagedata r:id="rId44" o:title=""/>
          </v:shape>
          <o:OLEObject Type="Embed" ProgID="Equation.DSMT4" ShapeID="_x0000_i1056" DrawAspect="Content" ObjectID="_1281632908" r:id="rId63"/>
        </w:object>
      </w:r>
    </w:p>
    <w:p w:rsidR="004D1F14" w:rsidRPr="004D1F14" w:rsidRDefault="004D1F14" w:rsidP="004D1F14">
      <w:r w:rsidRPr="004D1F14">
        <w:rPr>
          <w:position w:val="-12"/>
        </w:rPr>
        <w:object w:dxaOrig="1020" w:dyaOrig="360">
          <v:shape id="_x0000_i1057" type="#_x0000_t75" style="width:51.25pt;height:17.85pt" o:ole="">
            <v:imagedata r:id="rId54" o:title=""/>
          </v:shape>
          <o:OLEObject Type="Embed" ProgID="Equation.DSMT4" ShapeID="_x0000_i1057" DrawAspect="Content" ObjectID="_1281632909" r:id="rId64"/>
        </w:object>
      </w:r>
    </w:p>
    <w:p w:rsidR="004D1F14" w:rsidRPr="004D1F14" w:rsidRDefault="004D1F14" w:rsidP="004D1F14">
      <w:pPr>
        <w:pStyle w:val="Heading2"/>
        <w:rPr>
          <w:lang w:val="fr-CA"/>
        </w:rPr>
      </w:pPr>
      <w:r w:rsidRPr="004D1F14">
        <w:rPr>
          <w:lang w:val="fr-CA"/>
        </w:rPr>
        <w:t>Les conditions de continuités :</w:t>
      </w:r>
    </w:p>
    <w:p w:rsidR="004D1F14" w:rsidRPr="004D1F14" w:rsidRDefault="004D1F14" w:rsidP="004D1F14">
      <w:r w:rsidRPr="004D1F14">
        <w:t xml:space="preserve">Puisque le potentiel est symétrie on aura besoin aux conditions de continuités à seulement une borne : </w:t>
      </w:r>
    </w:p>
    <w:p w:rsidR="004D1F14" w:rsidRPr="004D1F14" w:rsidRDefault="004D1F14" w:rsidP="004D1F14">
      <w:r w:rsidRPr="004D1F14">
        <w:t xml:space="preserve">À </w:t>
      </w:r>
      <w:r w:rsidRPr="004D1F14">
        <w:rPr>
          <w:position w:val="-6"/>
        </w:rPr>
        <w:object w:dxaOrig="560" w:dyaOrig="220">
          <v:shape id="_x0000_i1058" type="#_x0000_t75" style="width:27.65pt;height:10.95pt" o:ole="">
            <v:imagedata r:id="rId65" o:title=""/>
          </v:shape>
          <o:OLEObject Type="Embed" ProgID="Equation.DSMT4" ShapeID="_x0000_i1058" DrawAspect="Content" ObjectID="_1281632910" r:id="rId66"/>
        </w:object>
      </w:r>
      <w:r w:rsidRPr="004D1F14">
        <w:t> :</w:t>
      </w:r>
    </w:p>
    <w:p w:rsidR="004D1F14" w:rsidRPr="004D1F14" w:rsidRDefault="004D1F14" w:rsidP="004D1F14">
      <w:pPr>
        <w:rPr>
          <w:position w:val="-12"/>
        </w:rPr>
      </w:pPr>
      <w:r w:rsidRPr="004D1F14">
        <w:rPr>
          <w:position w:val="-24"/>
        </w:rPr>
        <w:object w:dxaOrig="9660" w:dyaOrig="620">
          <v:shape id="_x0000_i1059" type="#_x0000_t75" style="width:483.25pt;height:31.1pt" o:ole="">
            <v:imagedata r:id="rId67" o:title=""/>
          </v:shape>
          <o:OLEObject Type="Embed" ProgID="Equation.DSMT4" ShapeID="_x0000_i1059" DrawAspect="Content" ObjectID="_1281632911" r:id="rId68"/>
        </w:object>
      </w:r>
    </w:p>
    <w:p w:rsidR="004D1F14" w:rsidRPr="004D1F14" w:rsidRDefault="004D1F14" w:rsidP="004D1F14">
      <w:pPr>
        <w:pStyle w:val="Heading2"/>
        <w:rPr>
          <w:lang w:val="fr-CA"/>
        </w:rPr>
      </w:pPr>
      <w:r w:rsidRPr="004D1F14">
        <w:rPr>
          <w:lang w:val="fr-CA"/>
        </w:rPr>
        <w:t xml:space="preserve">On trouve </w:t>
      </w:r>
      <w:r w:rsidRPr="004D1F14">
        <w:rPr>
          <w:position w:val="-12"/>
          <w:lang w:val="fr-CA"/>
        </w:rPr>
        <w:object w:dxaOrig="300" w:dyaOrig="360">
          <v:shape id="_x0000_i1124" type="#_x0000_t75" style="width:15pt;height:18.45pt" o:ole="">
            <v:imagedata r:id="rId69" o:title=""/>
          </v:shape>
          <o:OLEObject Type="Embed" ProgID="Equation.DSMT4" ShapeID="_x0000_i1124" DrawAspect="Content" ObjectID="_1281632912" r:id="rId70"/>
        </w:object>
      </w:r>
      <w:r w:rsidRPr="004D1F14">
        <w:rPr>
          <w:lang w:val="fr-CA"/>
        </w:rPr>
        <w:t> :</w:t>
      </w:r>
    </w:p>
    <w:p w:rsidR="004D1F14" w:rsidRPr="004D1F14" w:rsidRDefault="004D1F14" w:rsidP="004D1F14">
      <w:r w:rsidRPr="004D1F14">
        <w:rPr>
          <w:position w:val="-28"/>
        </w:rPr>
        <w:object w:dxaOrig="4239" w:dyaOrig="740">
          <v:shape id="_x0000_i1060" type="#_x0000_t75" style="width:211.95pt;height:36.85pt" o:ole="">
            <v:imagedata r:id="rId71" o:title=""/>
          </v:shape>
          <o:OLEObject Type="Embed" ProgID="Equation.DSMT4" ShapeID="_x0000_i1060" DrawAspect="Content" ObjectID="_1281632913" r:id="rId72"/>
        </w:object>
      </w:r>
    </w:p>
    <w:p w:rsidR="004D1F14" w:rsidRPr="004D1F14" w:rsidRDefault="004D1F14" w:rsidP="004D1F14">
      <w:r w:rsidRPr="004D1F14">
        <w:rPr>
          <w:position w:val="-24"/>
        </w:rPr>
        <w:object w:dxaOrig="2560" w:dyaOrig="660">
          <v:shape id="_x0000_i1061" type="#_x0000_t75" style="width:127.85pt;height:32.85pt" o:ole="" o:bordertopcolor="this" o:borderleftcolor="this" o:borderbottomcolor="this" o:borderrightcolor="this">
            <v:imagedata r:id="rId73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61" DrawAspect="Content" ObjectID="_1281632914" r:id="rId74"/>
        </w:object>
      </w:r>
    </w:p>
    <w:p w:rsidR="004D1F14" w:rsidRPr="004D1F14" w:rsidRDefault="004D1F14" w:rsidP="004D1F14">
      <w:pPr>
        <w:pStyle w:val="Heading2"/>
        <w:rPr>
          <w:lang w:val="fr-CA"/>
        </w:rPr>
      </w:pPr>
      <w:r w:rsidRPr="004D1F14">
        <w:rPr>
          <w:lang w:val="fr-CA"/>
        </w:rPr>
        <w:t xml:space="preserve">On trouve les fonctions propres </w:t>
      </w:r>
      <w:r w:rsidRPr="004D1F14">
        <w:rPr>
          <w:position w:val="-12"/>
          <w:lang w:val="fr-CA"/>
        </w:rPr>
        <w:object w:dxaOrig="580" w:dyaOrig="360">
          <v:shape id="_x0000_i1062" type="#_x0000_t75" style="width:29.4pt;height:18.45pt" o:ole="">
            <v:imagedata r:id="rId75" o:title=""/>
          </v:shape>
          <o:OLEObject Type="Embed" ProgID="Equation.DSMT4" ShapeID="_x0000_i1062" DrawAspect="Content" ObjectID="_1281632915" r:id="rId76"/>
        </w:object>
      </w:r>
      <w:r w:rsidRPr="004D1F14">
        <w:rPr>
          <w:lang w:val="fr-CA"/>
        </w:rPr>
        <w:t> :</w:t>
      </w:r>
    </w:p>
    <w:p w:rsidR="004D1F14" w:rsidRPr="004D1F14" w:rsidRDefault="004D1F14" w:rsidP="004D1F14">
      <w:r w:rsidRPr="004D1F14">
        <w:rPr>
          <w:position w:val="-28"/>
        </w:rPr>
        <w:object w:dxaOrig="3420" w:dyaOrig="680">
          <v:shape id="_x0000_i1063" type="#_x0000_t75" style="width:169.9pt;height:32.85pt" o:ole="">
            <v:imagedata r:id="rId77" o:title=""/>
          </v:shape>
          <o:OLEObject Type="Embed" ProgID="Equation.DSMT4" ShapeID="_x0000_i1063" DrawAspect="Content" ObjectID="_1281632916" r:id="rId78"/>
        </w:object>
      </w:r>
    </w:p>
    <w:p w:rsidR="004D1F14" w:rsidRPr="004D1F14" w:rsidRDefault="00004F93" w:rsidP="004D1F14">
      <w:pPr>
        <w:pStyle w:val="Heading2"/>
        <w:rPr>
          <w:lang w:val="fr-CA"/>
        </w:rPr>
      </w:pPr>
      <w:r>
        <w:rPr>
          <w:lang w:val="fr-CA"/>
        </w:rPr>
        <w:t xml:space="preserve">On </w:t>
      </w:r>
      <w:r w:rsidR="004D1F14" w:rsidRPr="004D1F14">
        <w:rPr>
          <w:lang w:val="fr-CA"/>
        </w:rPr>
        <w:t xml:space="preserve">trouve </w:t>
      </w:r>
      <w:r w:rsidR="004D1F14" w:rsidRPr="004D1F14">
        <w:rPr>
          <w:position w:val="-12"/>
          <w:lang w:val="fr-CA"/>
        </w:rPr>
        <w:object w:dxaOrig="300" w:dyaOrig="360">
          <v:shape id="_x0000_i1125" type="#_x0000_t75" style="width:15pt;height:18.45pt" o:ole="">
            <v:imagedata r:id="rId79" o:title=""/>
          </v:shape>
          <o:OLEObject Type="Embed" ProgID="Equation.DSMT4" ShapeID="_x0000_i1125" DrawAspect="Content" ObjectID="_1281632917" r:id="rId80"/>
        </w:object>
      </w:r>
      <w:r w:rsidR="004D1F14" w:rsidRPr="004D1F14">
        <w:rPr>
          <w:lang w:val="fr-CA"/>
        </w:rPr>
        <w:t> :</w:t>
      </w:r>
    </w:p>
    <w:p w:rsidR="004D1F14" w:rsidRPr="004D1F14" w:rsidRDefault="004D1F14" w:rsidP="004D1F14">
      <w:r w:rsidRPr="004D1F14">
        <w:t xml:space="preserve">Les fonctions propres </w:t>
      </w:r>
      <w:r w:rsidRPr="004D1F14">
        <w:rPr>
          <w:position w:val="-12"/>
        </w:rPr>
        <w:object w:dxaOrig="580" w:dyaOrig="360">
          <v:shape id="_x0000_i1064" type="#_x0000_t75" style="width:29.4pt;height:18.45pt" o:ole="">
            <v:imagedata r:id="rId75" o:title=""/>
          </v:shape>
          <o:OLEObject Type="Embed" ProgID="Equation.DSMT4" ShapeID="_x0000_i1064" DrawAspect="Content" ObjectID="_1281632918" r:id="rId81"/>
        </w:object>
      </w:r>
      <w:r w:rsidRPr="004D1F14">
        <w:t> sont orthonormées :</w:t>
      </w:r>
    </w:p>
    <w:p w:rsidR="004D1F14" w:rsidRPr="004D1F14" w:rsidRDefault="004D1F14" w:rsidP="004D1F14">
      <w:pPr>
        <w:rPr>
          <w:position w:val="-16"/>
        </w:rPr>
      </w:pPr>
      <w:r w:rsidRPr="004D1F14">
        <w:rPr>
          <w:position w:val="-32"/>
        </w:rPr>
        <w:object w:dxaOrig="2079" w:dyaOrig="740">
          <v:shape id="_x0000_i1065" type="#_x0000_t75" style="width:104.85pt;height:36.85pt" o:ole="">
            <v:imagedata r:id="rId82" o:title=""/>
          </v:shape>
          <o:OLEObject Type="Embed" ProgID="Equation.DSMT4" ShapeID="_x0000_i1065" DrawAspect="Content" ObjectID="_1281632919" r:id="rId83"/>
        </w:object>
      </w:r>
    </w:p>
    <w:p w:rsidR="004D1F14" w:rsidRPr="004D1F14" w:rsidRDefault="004D1F14" w:rsidP="004D1F14">
      <w:pPr>
        <w:rPr>
          <w:position w:val="-16"/>
        </w:rPr>
      </w:pPr>
      <w:r w:rsidRPr="004D1F14">
        <w:rPr>
          <w:position w:val="-32"/>
        </w:rPr>
        <w:object w:dxaOrig="4200" w:dyaOrig="780">
          <v:shape id="_x0000_i1066" type="#_x0000_t75" style="width:210.25pt;height:38.6pt" o:ole="">
            <v:imagedata r:id="rId84" o:title=""/>
          </v:shape>
          <o:OLEObject Type="Embed" ProgID="Equation.DSMT4" ShapeID="_x0000_i1066" DrawAspect="Content" ObjectID="_1281632920" r:id="rId85"/>
        </w:object>
      </w:r>
    </w:p>
    <w:p w:rsidR="004D1F14" w:rsidRPr="004D1F14" w:rsidRDefault="004D1F14" w:rsidP="004D1F14">
      <w:pPr>
        <w:rPr>
          <w:position w:val="-16"/>
        </w:rPr>
      </w:pPr>
      <w:r w:rsidRPr="004D1F14">
        <w:rPr>
          <w:position w:val="-32"/>
        </w:rPr>
        <w:object w:dxaOrig="3780" w:dyaOrig="740">
          <v:shape id="_x0000_i1067" type="#_x0000_t75" style="width:188.95pt;height:36.85pt" o:ole="">
            <v:imagedata r:id="rId86" o:title=""/>
          </v:shape>
          <o:OLEObject Type="Embed" ProgID="Equation.DSMT4" ShapeID="_x0000_i1067" DrawAspect="Content" ObjectID="_1281632921" r:id="rId87"/>
        </w:object>
      </w:r>
    </w:p>
    <w:p w:rsidR="004D1F14" w:rsidRPr="004D1F14" w:rsidRDefault="004D1F14" w:rsidP="004D1F14">
      <w:pPr>
        <w:rPr>
          <w:position w:val="-16"/>
        </w:rPr>
      </w:pPr>
      <w:r w:rsidRPr="004D1F14">
        <w:rPr>
          <w:position w:val="-32"/>
        </w:rPr>
        <w:object w:dxaOrig="3200" w:dyaOrig="740">
          <v:shape id="_x0000_i1068" type="#_x0000_t75" style="width:160.15pt;height:36.85pt" o:ole="">
            <v:imagedata r:id="rId88" o:title=""/>
          </v:shape>
          <o:OLEObject Type="Embed" ProgID="Equation.DSMT4" ShapeID="_x0000_i1068" DrawAspect="Content" ObjectID="_1281632922" r:id="rId89"/>
        </w:object>
      </w:r>
    </w:p>
    <w:p w:rsidR="004D1F14" w:rsidRPr="004D1F14" w:rsidRDefault="004D1F14" w:rsidP="004D1F14">
      <w:pPr>
        <w:rPr>
          <w:position w:val="-24"/>
        </w:rPr>
      </w:pPr>
      <w:r w:rsidRPr="004D1F14">
        <w:rPr>
          <w:position w:val="-12"/>
        </w:rPr>
        <w:object w:dxaOrig="760" w:dyaOrig="380">
          <v:shape id="_x0000_i1069" type="#_x0000_t75" style="width:37.45pt;height:18.45pt" o:ole="">
            <v:imagedata r:id="rId90" o:title=""/>
          </v:shape>
          <o:OLEObject Type="Embed" ProgID="Equation.DSMT4" ShapeID="_x0000_i1069" DrawAspect="Content" ObjectID="_1281632923" r:id="rId91"/>
        </w:object>
      </w:r>
    </w:p>
    <w:p w:rsidR="004D1F14" w:rsidRPr="004D1F14" w:rsidRDefault="004D1F14" w:rsidP="004D1F14">
      <w:pPr>
        <w:rPr>
          <w:position w:val="-24"/>
        </w:rPr>
      </w:pPr>
      <w:r w:rsidRPr="004D1F14">
        <w:rPr>
          <w:position w:val="-24"/>
        </w:rPr>
        <w:t>Donc,</w:t>
      </w:r>
    </w:p>
    <w:p w:rsidR="004D1F14" w:rsidRPr="004D1F14" w:rsidRDefault="004D1F14" w:rsidP="004D1F14">
      <w:pPr>
        <w:rPr>
          <w:position w:val="-26"/>
        </w:rPr>
      </w:pPr>
      <w:r w:rsidRPr="004D1F14">
        <w:rPr>
          <w:position w:val="-28"/>
        </w:rPr>
        <w:object w:dxaOrig="2180" w:dyaOrig="660">
          <v:shape id="_x0000_i1070" type="#_x0000_t75" style="width:108.85pt;height:32.85pt" o:ole="" o:bordertopcolor="this" o:borderleftcolor="this" o:borderbottomcolor="this" o:borderrightcolor="this">
            <v:imagedata r:id="rId92" o:title=""/>
          </v:shape>
          <o:OLEObject Type="Embed" ProgID="Equation.DSMT4" ShapeID="_x0000_i1070" DrawAspect="Content" ObjectID="_1281632924" r:id="rId93"/>
        </w:object>
      </w:r>
    </w:p>
    <w:p w:rsidR="004D1F14" w:rsidRPr="004D1F14" w:rsidRDefault="004D1F14" w:rsidP="004D1F14">
      <w:r w:rsidRPr="004D1F14">
        <w:t>Les fonctions propres :</w:t>
      </w:r>
    </w:p>
    <w:p w:rsidR="004D1F14" w:rsidRPr="004D1F14" w:rsidRDefault="004D1F14" w:rsidP="004D1F14">
      <w:pPr>
        <w:rPr>
          <w:position w:val="-10"/>
        </w:rPr>
      </w:pPr>
      <w:r w:rsidRPr="004D1F14">
        <w:rPr>
          <w:position w:val="-28"/>
        </w:rPr>
        <w:object w:dxaOrig="3519" w:dyaOrig="680">
          <v:shape id="_x0000_i1071" type="#_x0000_t75" style="width:175.7pt;height:32.85pt" o:ole="" o:bordertopcolor="this" o:borderleftcolor="this" o:borderbottomcolor="this" o:borderrightcolor="this">
            <v:imagedata r:id="rId94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71" DrawAspect="Content" ObjectID="_1281632925" r:id="rId95"/>
        </w:object>
      </w:r>
    </w:p>
    <w:p w:rsidR="004D1F14" w:rsidRPr="004D1F14" w:rsidRDefault="004D1F14" w:rsidP="004D1F14">
      <w:pPr>
        <w:pStyle w:val="Heading2"/>
        <w:rPr>
          <w:lang w:val="fr-CA"/>
        </w:rPr>
      </w:pPr>
      <w:r w:rsidRPr="004D1F14">
        <w:rPr>
          <w:lang w:val="fr-CA"/>
        </w:rPr>
        <w:t>Deuxième possibilités, les solutions impaires :</w:t>
      </w:r>
    </w:p>
    <w:p w:rsidR="004D1F14" w:rsidRPr="004D1F14" w:rsidRDefault="004D1F14" w:rsidP="004D1F14">
      <w:r w:rsidRPr="004D1F14">
        <w:t>Puisqu’il y a une symétrie selon l’origine, on aura :</w:t>
      </w:r>
    </w:p>
    <w:p w:rsidR="004D1F14" w:rsidRPr="004D1F14" w:rsidRDefault="004D1F14" w:rsidP="004D1F14">
      <w:pPr>
        <w:rPr>
          <w:position w:val="-10"/>
        </w:rPr>
      </w:pPr>
      <w:r w:rsidRPr="004D1F14">
        <w:rPr>
          <w:position w:val="-6"/>
        </w:rPr>
        <w:object w:dxaOrig="600" w:dyaOrig="279">
          <v:shape id="_x0000_i1072" type="#_x0000_t75" style="width:29.95pt;height:13.25pt" o:ole="">
            <v:imagedata r:id="rId96" o:title=""/>
          </v:shape>
          <o:OLEObject Type="Embed" ProgID="Equation.DSMT4" ShapeID="_x0000_i1072" DrawAspect="Content" ObjectID="_1281632926" r:id="rId97"/>
        </w:object>
      </w:r>
    </w:p>
    <w:p w:rsidR="004D1F14" w:rsidRPr="004D1F14" w:rsidRDefault="004D1F14" w:rsidP="004D1F14">
      <w:r w:rsidRPr="004D1F14">
        <w:t>Donc,</w:t>
      </w:r>
    </w:p>
    <w:p w:rsidR="004D1F14" w:rsidRPr="004D1F14" w:rsidRDefault="004D1F14" w:rsidP="004D1F14">
      <w:r w:rsidRPr="004D1F14">
        <w:rPr>
          <w:position w:val="-12"/>
        </w:rPr>
        <w:object w:dxaOrig="940" w:dyaOrig="360">
          <v:shape id="_x0000_i1073" type="#_x0000_t75" style="width:46.65pt;height:17.85pt" o:ole="">
            <v:imagedata r:id="rId46" o:title=""/>
          </v:shape>
          <o:OLEObject Type="Embed" ProgID="Equation.DSMT4" ShapeID="_x0000_i1073" DrawAspect="Content" ObjectID="_1281632927" r:id="rId98"/>
        </w:object>
      </w:r>
    </w:p>
    <w:p w:rsidR="004D1F14" w:rsidRPr="004D1F14" w:rsidRDefault="004D1F14" w:rsidP="004D1F14">
      <w:pPr>
        <w:rPr>
          <w:position w:val="-24"/>
        </w:rPr>
      </w:pPr>
      <w:r w:rsidRPr="004D1F14">
        <w:rPr>
          <w:position w:val="-12"/>
        </w:rPr>
        <w:object w:dxaOrig="1719" w:dyaOrig="360">
          <v:shape id="_x0000_i1074" type="#_x0000_t75" style="width:85.25pt;height:18.45pt" o:ole="">
            <v:imagedata r:id="rId99" o:title=""/>
          </v:shape>
          <o:OLEObject Type="Embed" ProgID="Equation.DSMT4" ShapeID="_x0000_i1074" DrawAspect="Content" ObjectID="_1281632928" r:id="rId100"/>
        </w:object>
      </w:r>
      <w:r w:rsidRPr="004D1F14">
        <w:t xml:space="preserve"> où </w:t>
      </w:r>
      <w:r w:rsidRPr="004D1F14">
        <w:rPr>
          <w:position w:val="-24"/>
        </w:rPr>
        <w:object w:dxaOrig="1040" w:dyaOrig="620">
          <v:shape id="_x0000_i1075" type="#_x0000_t75" style="width:51.85pt;height:31.7pt" o:ole="">
            <v:imagedata r:id="rId44" o:title=""/>
          </v:shape>
          <o:OLEObject Type="Embed" ProgID="Equation.DSMT4" ShapeID="_x0000_i1075" DrawAspect="Content" ObjectID="_1281632929" r:id="rId101"/>
        </w:object>
      </w:r>
    </w:p>
    <w:p w:rsidR="004D1F14" w:rsidRPr="004D1F14" w:rsidRDefault="004D1F14" w:rsidP="004D1F14">
      <w:r w:rsidRPr="004D1F14">
        <w:rPr>
          <w:position w:val="-12"/>
        </w:rPr>
        <w:object w:dxaOrig="1020" w:dyaOrig="360">
          <v:shape id="_x0000_i1076" type="#_x0000_t75" style="width:51.25pt;height:17.85pt" o:ole="">
            <v:imagedata r:id="rId54" o:title=""/>
          </v:shape>
          <o:OLEObject Type="Embed" ProgID="Equation.DSMT4" ShapeID="_x0000_i1076" DrawAspect="Content" ObjectID="_1281632930" r:id="rId102"/>
        </w:object>
      </w:r>
    </w:p>
    <w:p w:rsidR="004D1F14" w:rsidRPr="004D1F14" w:rsidRDefault="004D1F14" w:rsidP="004D1F14">
      <w:pPr>
        <w:pStyle w:val="Heading2"/>
        <w:rPr>
          <w:lang w:val="fr-CA"/>
        </w:rPr>
      </w:pPr>
      <w:r w:rsidRPr="004D1F14">
        <w:rPr>
          <w:lang w:val="fr-CA"/>
        </w:rPr>
        <w:t>Les conditions de continuités :</w:t>
      </w:r>
    </w:p>
    <w:p w:rsidR="004D1F14" w:rsidRPr="004D1F14" w:rsidRDefault="004D1F14" w:rsidP="004D1F14">
      <w:r w:rsidRPr="004D1F14">
        <w:t xml:space="preserve">Puisque le potentiel est symétrie on aura besoin aux conditions de continuités à seulement une borne : </w:t>
      </w:r>
    </w:p>
    <w:p w:rsidR="004D1F14" w:rsidRPr="004D1F14" w:rsidRDefault="004D1F14" w:rsidP="004D1F14">
      <w:r w:rsidRPr="004D1F14">
        <w:t xml:space="preserve">À </w:t>
      </w:r>
      <w:r w:rsidRPr="004D1F14">
        <w:rPr>
          <w:position w:val="-6"/>
        </w:rPr>
        <w:object w:dxaOrig="560" w:dyaOrig="220">
          <v:shape id="_x0000_i1077" type="#_x0000_t75" style="width:27.65pt;height:10.95pt" o:ole="">
            <v:imagedata r:id="rId65" o:title=""/>
          </v:shape>
          <o:OLEObject Type="Embed" ProgID="Equation.DSMT4" ShapeID="_x0000_i1077" DrawAspect="Content" ObjectID="_1281632931" r:id="rId103"/>
        </w:object>
      </w:r>
      <w:r w:rsidRPr="004D1F14">
        <w:t> :</w:t>
      </w:r>
    </w:p>
    <w:p w:rsidR="004D1F14" w:rsidRPr="004D1F14" w:rsidRDefault="004D1F14" w:rsidP="004D1F14">
      <w:r w:rsidRPr="004D1F14">
        <w:rPr>
          <w:position w:val="-24"/>
        </w:rPr>
        <w:object w:dxaOrig="9859" w:dyaOrig="620">
          <v:shape id="_x0000_i1078" type="#_x0000_t75" style="width:493.05pt;height:31.1pt" o:ole="">
            <v:imagedata r:id="rId104" o:title=""/>
          </v:shape>
          <o:OLEObject Type="Embed" ProgID="Equation.DSMT4" ShapeID="_x0000_i1078" DrawAspect="Content" ObjectID="_1281632932" r:id="rId105"/>
        </w:object>
      </w:r>
    </w:p>
    <w:p w:rsidR="004D1F14" w:rsidRPr="004D1F14" w:rsidRDefault="004D1F14" w:rsidP="004D1F14">
      <w:pPr>
        <w:pStyle w:val="Heading2"/>
        <w:rPr>
          <w:lang w:val="fr-CA"/>
        </w:rPr>
      </w:pPr>
      <w:r w:rsidRPr="004D1F14">
        <w:rPr>
          <w:lang w:val="fr-CA"/>
        </w:rPr>
        <w:t xml:space="preserve">On trouve </w:t>
      </w:r>
      <w:r w:rsidRPr="004D1F14">
        <w:rPr>
          <w:position w:val="-12"/>
          <w:lang w:val="fr-CA"/>
        </w:rPr>
        <w:object w:dxaOrig="300" w:dyaOrig="360">
          <v:shape id="_x0000_i1126" type="#_x0000_t75" style="width:15pt;height:18.45pt" o:ole="">
            <v:imagedata r:id="rId106" o:title=""/>
          </v:shape>
          <o:OLEObject Type="Embed" ProgID="Equation.DSMT4" ShapeID="_x0000_i1126" DrawAspect="Content" ObjectID="_1281632933" r:id="rId107"/>
        </w:object>
      </w:r>
      <w:r w:rsidRPr="004D1F14">
        <w:rPr>
          <w:lang w:val="fr-CA"/>
        </w:rPr>
        <w:t> :</w:t>
      </w:r>
    </w:p>
    <w:p w:rsidR="004D1F14" w:rsidRPr="004D1F14" w:rsidRDefault="004D1F14" w:rsidP="004D1F14">
      <w:r w:rsidRPr="004D1F14">
        <w:rPr>
          <w:position w:val="-28"/>
        </w:rPr>
        <w:object w:dxaOrig="4320" w:dyaOrig="740">
          <v:shape id="_x0000_i1079" type="#_x0000_t75" style="width:3in;height:36.85pt" o:ole="">
            <v:imagedata r:id="rId108" o:title=""/>
          </v:shape>
          <o:OLEObject Type="Embed" ProgID="Equation.DSMT4" ShapeID="_x0000_i1079" DrawAspect="Content" ObjectID="_1281632934" r:id="rId109"/>
        </w:object>
      </w:r>
    </w:p>
    <w:p w:rsidR="004D1F14" w:rsidRPr="004D1F14" w:rsidRDefault="004D1F14" w:rsidP="004D1F14">
      <w:pPr>
        <w:rPr>
          <w:position w:val="-24"/>
        </w:rPr>
      </w:pPr>
      <w:r w:rsidRPr="004D1F14">
        <w:rPr>
          <w:position w:val="-24"/>
        </w:rPr>
        <w:object w:dxaOrig="2620" w:dyaOrig="660">
          <v:shape id="_x0000_i1080" type="#_x0000_t75" style="width:130.75pt;height:32.85pt" o:ole="" o:bordertopcolor="this" o:borderleftcolor="this" o:borderbottomcolor="this" o:borderrightcolor="this">
            <v:imagedata r:id="rId11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0" DrawAspect="Content" ObjectID="_1281632935" r:id="rId111"/>
        </w:object>
      </w:r>
    </w:p>
    <w:p w:rsidR="004D1F14" w:rsidRPr="004D1F14" w:rsidRDefault="004D1F14" w:rsidP="004D1F14"/>
    <w:p w:rsidR="004D1F14" w:rsidRPr="004D1F14" w:rsidRDefault="004D1F14" w:rsidP="004D1F14">
      <w:pPr>
        <w:pStyle w:val="Heading2"/>
        <w:rPr>
          <w:lang w:val="fr-CA"/>
        </w:rPr>
      </w:pPr>
      <w:r w:rsidRPr="004D1F14">
        <w:rPr>
          <w:lang w:val="fr-CA"/>
        </w:rPr>
        <w:t xml:space="preserve">On trouve les fonctions propres </w:t>
      </w:r>
      <w:r w:rsidRPr="004D1F14">
        <w:rPr>
          <w:position w:val="-12"/>
          <w:lang w:val="fr-CA"/>
        </w:rPr>
        <w:object w:dxaOrig="580" w:dyaOrig="360">
          <v:shape id="_x0000_i1081" type="#_x0000_t75" style="width:29.4pt;height:18.45pt" o:ole="">
            <v:imagedata r:id="rId75" o:title=""/>
          </v:shape>
          <o:OLEObject Type="Embed" ProgID="Equation.DSMT4" ShapeID="_x0000_i1081" DrawAspect="Content" ObjectID="_1281632936" r:id="rId112"/>
        </w:object>
      </w:r>
      <w:r w:rsidRPr="004D1F14">
        <w:rPr>
          <w:lang w:val="fr-CA"/>
        </w:rPr>
        <w:t> :</w:t>
      </w:r>
    </w:p>
    <w:p w:rsidR="004D1F14" w:rsidRPr="004D1F14" w:rsidRDefault="004D1F14" w:rsidP="004D1F14">
      <w:pPr>
        <w:rPr>
          <w:position w:val="-28"/>
        </w:rPr>
      </w:pPr>
      <w:r w:rsidRPr="004D1F14">
        <w:rPr>
          <w:position w:val="-28"/>
        </w:rPr>
        <w:object w:dxaOrig="3460" w:dyaOrig="680">
          <v:shape id="_x0000_i1082" type="#_x0000_t75" style="width:172.2pt;height:32.85pt" o:ole="">
            <v:imagedata r:id="rId113" o:title=""/>
          </v:shape>
          <o:OLEObject Type="Embed" ProgID="Equation.DSMT4" ShapeID="_x0000_i1082" DrawAspect="Content" ObjectID="_1281632937" r:id="rId114"/>
        </w:object>
      </w:r>
    </w:p>
    <w:p w:rsidR="004D1F14" w:rsidRPr="004D1F14" w:rsidRDefault="004D1F14" w:rsidP="004D1F14">
      <w:pPr>
        <w:pStyle w:val="Heading2"/>
        <w:rPr>
          <w:lang w:val="fr-CA"/>
        </w:rPr>
      </w:pPr>
      <w:r>
        <w:rPr>
          <w:lang w:val="fr-CA"/>
        </w:rPr>
        <w:t xml:space="preserve">On </w:t>
      </w:r>
      <w:r w:rsidRPr="004D1F14">
        <w:rPr>
          <w:lang w:val="fr-CA"/>
        </w:rPr>
        <w:t xml:space="preserve">trouve </w:t>
      </w:r>
      <w:r w:rsidRPr="004D1F14">
        <w:rPr>
          <w:position w:val="-12"/>
          <w:lang w:val="fr-CA"/>
        </w:rPr>
        <w:object w:dxaOrig="300" w:dyaOrig="360">
          <v:shape id="_x0000_i1127" type="#_x0000_t75" style="width:15pt;height:18.45pt" o:ole="">
            <v:imagedata r:id="rId115" o:title=""/>
          </v:shape>
          <o:OLEObject Type="Embed" ProgID="Equation.DSMT4" ShapeID="_x0000_i1127" DrawAspect="Content" ObjectID="_1281632938" r:id="rId116"/>
        </w:object>
      </w:r>
      <w:r w:rsidRPr="004D1F14">
        <w:rPr>
          <w:lang w:val="fr-CA"/>
        </w:rPr>
        <w:t> :</w:t>
      </w:r>
    </w:p>
    <w:p w:rsidR="004D1F14" w:rsidRPr="004D1F14" w:rsidRDefault="004D1F14" w:rsidP="004D1F14">
      <w:r w:rsidRPr="004D1F14">
        <w:t xml:space="preserve">Les fonctions propres </w:t>
      </w:r>
      <w:r w:rsidRPr="004D1F14">
        <w:rPr>
          <w:position w:val="-12"/>
        </w:rPr>
        <w:object w:dxaOrig="580" w:dyaOrig="360">
          <v:shape id="_x0000_i1083" type="#_x0000_t75" style="width:29.4pt;height:18.45pt" o:ole="">
            <v:imagedata r:id="rId75" o:title=""/>
          </v:shape>
          <o:OLEObject Type="Embed" ProgID="Equation.DSMT4" ShapeID="_x0000_i1083" DrawAspect="Content" ObjectID="_1281632939" r:id="rId117"/>
        </w:object>
      </w:r>
      <w:r w:rsidRPr="004D1F14">
        <w:t> sont orthonormées :</w:t>
      </w:r>
    </w:p>
    <w:p w:rsidR="004D1F14" w:rsidRPr="004D1F14" w:rsidRDefault="004D1F14" w:rsidP="004D1F14">
      <w:pPr>
        <w:rPr>
          <w:position w:val="-16"/>
        </w:rPr>
      </w:pPr>
      <w:r w:rsidRPr="004D1F14">
        <w:rPr>
          <w:position w:val="-32"/>
        </w:rPr>
        <w:object w:dxaOrig="2079" w:dyaOrig="740">
          <v:shape id="_x0000_i1084" type="#_x0000_t75" style="width:104.85pt;height:36.85pt" o:ole="">
            <v:imagedata r:id="rId82" o:title=""/>
          </v:shape>
          <o:OLEObject Type="Embed" ProgID="Equation.DSMT4" ShapeID="_x0000_i1084" DrawAspect="Content" ObjectID="_1281632940" r:id="rId118"/>
        </w:object>
      </w:r>
    </w:p>
    <w:p w:rsidR="004D1F14" w:rsidRPr="004D1F14" w:rsidRDefault="004D1F14" w:rsidP="004D1F14">
      <w:pPr>
        <w:rPr>
          <w:position w:val="-16"/>
        </w:rPr>
      </w:pPr>
      <w:r w:rsidRPr="004D1F14">
        <w:rPr>
          <w:position w:val="-32"/>
        </w:rPr>
        <w:object w:dxaOrig="4140" w:dyaOrig="780">
          <v:shape id="_x0000_i1085" type="#_x0000_t75" style="width:206.8pt;height:38.6pt" o:ole="">
            <v:imagedata r:id="rId119" o:title=""/>
          </v:shape>
          <o:OLEObject Type="Embed" ProgID="Equation.DSMT4" ShapeID="_x0000_i1085" DrawAspect="Content" ObjectID="_1281632941" r:id="rId120"/>
        </w:object>
      </w:r>
    </w:p>
    <w:p w:rsidR="004D1F14" w:rsidRPr="004D1F14" w:rsidRDefault="004D1F14" w:rsidP="004D1F14">
      <w:pPr>
        <w:rPr>
          <w:position w:val="-16"/>
        </w:rPr>
      </w:pPr>
      <w:r w:rsidRPr="004D1F14">
        <w:rPr>
          <w:position w:val="-32"/>
        </w:rPr>
        <w:object w:dxaOrig="3720" w:dyaOrig="740">
          <v:shape id="_x0000_i1086" type="#_x0000_t75" style="width:186.05pt;height:36.85pt" o:ole="">
            <v:imagedata r:id="rId121" o:title=""/>
          </v:shape>
          <o:OLEObject Type="Embed" ProgID="Equation.DSMT4" ShapeID="_x0000_i1086" DrawAspect="Content" ObjectID="_1281632942" r:id="rId122"/>
        </w:object>
      </w:r>
    </w:p>
    <w:p w:rsidR="004D1F14" w:rsidRPr="004D1F14" w:rsidRDefault="004D1F14" w:rsidP="004D1F14">
      <w:pPr>
        <w:rPr>
          <w:position w:val="-16"/>
        </w:rPr>
      </w:pPr>
      <w:r w:rsidRPr="004D1F14">
        <w:rPr>
          <w:position w:val="-32"/>
        </w:rPr>
        <w:object w:dxaOrig="3180" w:dyaOrig="740">
          <v:shape id="_x0000_i1087" type="#_x0000_t75" style="width:159pt;height:36.85pt" o:ole="">
            <v:imagedata r:id="rId123" o:title=""/>
          </v:shape>
          <o:OLEObject Type="Embed" ProgID="Equation.DSMT4" ShapeID="_x0000_i1087" DrawAspect="Content" ObjectID="_1281632943" r:id="rId124"/>
        </w:object>
      </w:r>
    </w:p>
    <w:p w:rsidR="004D1F14" w:rsidRPr="004D1F14" w:rsidRDefault="004D1F14" w:rsidP="004D1F14">
      <w:pPr>
        <w:rPr>
          <w:position w:val="-12"/>
        </w:rPr>
      </w:pPr>
      <w:r w:rsidRPr="004D1F14">
        <w:rPr>
          <w:position w:val="-12"/>
        </w:rPr>
        <w:object w:dxaOrig="760" w:dyaOrig="380">
          <v:shape id="_x0000_i1088" type="#_x0000_t75" style="width:37.45pt;height:18.45pt" o:ole="">
            <v:imagedata r:id="rId125" o:title=""/>
          </v:shape>
          <o:OLEObject Type="Embed" ProgID="Equation.DSMT4" ShapeID="_x0000_i1088" DrawAspect="Content" ObjectID="_1281632944" r:id="rId126"/>
        </w:object>
      </w:r>
    </w:p>
    <w:p w:rsidR="004D1F14" w:rsidRPr="004D1F14" w:rsidRDefault="004D1F14" w:rsidP="004D1F14">
      <w:pPr>
        <w:rPr>
          <w:position w:val="-24"/>
        </w:rPr>
      </w:pPr>
      <w:r w:rsidRPr="004D1F14">
        <w:rPr>
          <w:position w:val="-24"/>
        </w:rPr>
        <w:t>Donc,</w:t>
      </w:r>
    </w:p>
    <w:p w:rsidR="004D1F14" w:rsidRPr="004D1F14" w:rsidRDefault="004D1F14" w:rsidP="004D1F14">
      <w:pPr>
        <w:rPr>
          <w:position w:val="-28"/>
        </w:rPr>
      </w:pPr>
      <w:r w:rsidRPr="004D1F14">
        <w:rPr>
          <w:position w:val="-28"/>
        </w:rPr>
        <w:object w:dxaOrig="2240" w:dyaOrig="660">
          <v:shape id="_x0000_i1089" type="#_x0000_t75" style="width:112.3pt;height:32.85pt" o:ole="" o:bordertopcolor="this" o:borderleftcolor="this" o:borderbottomcolor="this" o:borderrightcolor="this">
            <v:imagedata r:id="rId127" o:title=""/>
          </v:shape>
          <o:OLEObject Type="Embed" ProgID="Equation.DSMT4" ShapeID="_x0000_i1089" DrawAspect="Content" ObjectID="_1281632945" r:id="rId128"/>
        </w:object>
      </w:r>
    </w:p>
    <w:p w:rsidR="004D1F14" w:rsidRPr="004D1F14" w:rsidRDefault="004D1F14" w:rsidP="004D1F14">
      <w:pPr>
        <w:pStyle w:val="Heading2"/>
        <w:rPr>
          <w:lang w:val="fr-CA"/>
        </w:rPr>
      </w:pPr>
      <w:r w:rsidRPr="004D1F14">
        <w:rPr>
          <w:lang w:val="fr-CA"/>
        </w:rPr>
        <w:t>Les fonctions propres :</w:t>
      </w:r>
    </w:p>
    <w:p w:rsidR="004D1F14" w:rsidRPr="004D1F14" w:rsidRDefault="004D1F14" w:rsidP="004D1F14">
      <w:pPr>
        <w:rPr>
          <w:position w:val="-10"/>
        </w:rPr>
      </w:pPr>
      <w:r w:rsidRPr="004D1F14">
        <w:rPr>
          <w:position w:val="-28"/>
        </w:rPr>
        <w:object w:dxaOrig="3560" w:dyaOrig="680">
          <v:shape id="_x0000_i1090" type="#_x0000_t75" style="width:178pt;height:32.85pt" o:ole="" o:bordertopcolor="this" o:borderleftcolor="this" o:borderbottomcolor="this" o:borderrightcolor="this">
            <v:imagedata r:id="rId12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90" DrawAspect="Content" ObjectID="_1281632946" r:id="rId130"/>
        </w:object>
      </w:r>
    </w:p>
    <w:p w:rsidR="004D1F14" w:rsidRPr="004D1F14" w:rsidRDefault="004D1F14" w:rsidP="004D1F14">
      <w:r w:rsidRPr="004D1F14">
        <w:t>Alors,</w:t>
      </w:r>
    </w:p>
    <w:p w:rsidR="004D1F14" w:rsidRPr="004D1F14" w:rsidRDefault="004D1F14" w:rsidP="004D1F14">
      <w:r w:rsidRPr="004D1F14">
        <w:rPr>
          <w:position w:val="-66"/>
        </w:rPr>
        <w:object w:dxaOrig="6660" w:dyaOrig="1440">
          <v:shape id="_x0000_i1091" type="#_x0000_t75" style="width:332.95pt;height:70.25pt" o:ole="" o:bordertopcolor="this" o:borderleftcolor="this" o:borderbottomcolor="this" o:borderrightcolor="this">
            <v:imagedata r:id="rId13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91" DrawAspect="Content" ObjectID="_1281632947" r:id="rId132"/>
        </w:object>
      </w:r>
      <w:r w:rsidRPr="004D1F14">
        <w:t xml:space="preserve"> </w:t>
      </w:r>
    </w:p>
    <w:p w:rsidR="004D1F14" w:rsidRPr="004D1F14" w:rsidRDefault="004D1F14" w:rsidP="004D1F14"/>
    <w:p w:rsidR="004D1F14" w:rsidRPr="004D1F14" w:rsidRDefault="004D1F14" w:rsidP="004D1F14">
      <w:r w:rsidRPr="004D1F14">
        <w:t xml:space="preserve">                       </w:t>
      </w:r>
      <w:r w:rsidRPr="004D1F14">
        <w:pict>
          <v:group id="_x0000_s1026" editas="canvas" style="width:339.7pt;height:250.65pt;mso-position-horizontal-relative:char;mso-position-vertical-relative:line" coordorigin="1271,4091" coordsize="6794,5013">
            <o:lock v:ext="edit" aspectratio="t"/>
            <v:shape id="_x0000_s1027" type="#_x0000_t75" style="position:absolute;left:1271;top:4091;width:6794;height:5013" o:preferrelative="f" strokecolor="#5a6378 [3215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156;top:7086;width:2549;height:1156;mso-wrap-style:none" stroked="f">
              <v:textbox style="mso-next-textbox:#_x0000_s1028;mso-fit-shape-to-text:t">
                <w:txbxContent>
                  <w:p w:rsidR="004D1F14" w:rsidRDefault="004D1F14" w:rsidP="004D1F14">
                    <w:r w:rsidRPr="00B848C5">
                      <w:rPr>
                        <w:position w:val="-28"/>
                      </w:rPr>
                      <w:object w:dxaOrig="3320" w:dyaOrig="700">
                        <v:shape id="_x0000_i1129" type="#_x0000_t75" style="width:112.9pt;height:24.2pt" o:ole="">
                          <v:imagedata r:id="rId133" o:title=""/>
                        </v:shape>
                        <o:OLEObject Type="Embed" ProgID="Equation.DSMT4" ShapeID="_x0000_i1129" DrawAspect="Content" ObjectID="_1281632980" r:id="rId134"/>
                      </w:object>
                    </w:r>
                  </w:p>
                </w:txbxContent>
              </v:textbox>
            </v:shape>
            <v:shape id="_x0000_s1029" type="#_x0000_t202" style="position:absolute;left:5133;top:6217;width:2533;height:1156;mso-wrap-style:none" stroked="f">
              <v:textbox style="mso-next-textbox:#_x0000_s1029;mso-fit-shape-to-text:t">
                <w:txbxContent>
                  <w:p w:rsidR="004D1F14" w:rsidRDefault="004D1F14" w:rsidP="004D1F14">
                    <w:r w:rsidRPr="00B848C5">
                      <w:rPr>
                        <w:position w:val="-28"/>
                      </w:rPr>
                      <w:object w:dxaOrig="3300" w:dyaOrig="700">
                        <v:shape id="_x0000_i1130" type="#_x0000_t75" style="width:112.3pt;height:24.2pt" o:ole="">
                          <v:imagedata r:id="rId135" o:title=""/>
                        </v:shape>
                        <o:OLEObject Type="Embed" ProgID="Equation.DSMT4" ShapeID="_x0000_i1130" DrawAspect="Content" ObjectID="_1281632981" r:id="rId136"/>
                      </w:object>
                    </w:r>
                  </w:p>
                </w:txbxContent>
              </v:textbox>
            </v:shape>
            <v:shape id="_x0000_s1030" type="#_x0000_t202" style="position:absolute;left:5142;top:5089;width:2648;height:1156;mso-wrap-style:none" stroked="f">
              <v:textbox style="mso-next-textbox:#_x0000_s1030;mso-fit-shape-to-text:t">
                <w:txbxContent>
                  <w:p w:rsidR="004D1F14" w:rsidRDefault="004D1F14" w:rsidP="004D1F14">
                    <w:r w:rsidRPr="00B848C5">
                      <w:rPr>
                        <w:position w:val="-28"/>
                      </w:rPr>
                      <w:object w:dxaOrig="3460" w:dyaOrig="700">
                        <v:shape id="_x0000_i1131" type="#_x0000_t75" style="width:118.1pt;height:24.2pt" o:ole="">
                          <v:imagedata r:id="rId137" o:title=""/>
                        </v:shape>
                        <o:OLEObject Type="Embed" ProgID="Equation.DSMT4" ShapeID="_x0000_i1131" DrawAspect="Content" ObjectID="_1281632982" r:id="rId138"/>
                      </w:object>
                    </w:r>
                  </w:p>
                </w:txbxContent>
              </v:textbox>
            </v:shape>
            <v:shape id="_x0000_s1031" type="#_x0000_t202" style="position:absolute;left:3330;top:4875;width:870;height:525" stroked="f" strokeweight="0">
              <v:textbox style="mso-next-textbox:#_x0000_s1031">
                <w:txbxContent>
                  <w:p w:rsidR="004D1F14" w:rsidRDefault="004D1F14" w:rsidP="004D1F14">
                    <w:r w:rsidRPr="005154E7">
                      <w:rPr>
                        <w:position w:val="-10"/>
                      </w:rPr>
                      <w:object w:dxaOrig="520" w:dyaOrig="320">
                        <v:shape id="_x0000_i1132" type="#_x0000_t75" style="width:29.4pt;height:18.45pt" o:ole="">
                          <v:imagedata r:id="rId139" o:title=""/>
                        </v:shape>
                        <o:OLEObject Type="Embed" ProgID="Equation.DSMT4" ShapeID="_x0000_i1132" DrawAspect="Content" ObjectID="_1281632983" r:id="rId140"/>
                      </w:object>
                    </w:r>
                  </w:p>
                </w:txbxContent>
              </v:textbox>
            </v:shape>
            <v:shape id="_x0000_s1032" type="#_x0000_t202" style="position:absolute;left:7545;top:8115;width:507;height:923;mso-wrap-style:none" stroked="f" strokeweight="0">
              <v:textbox style="mso-next-textbox:#_x0000_s1032;mso-fit-shape-to-text:t">
                <w:txbxContent>
                  <w:p w:rsidR="004D1F14" w:rsidRDefault="004D1F14" w:rsidP="004D1F14">
                    <w:r w:rsidRPr="005154E7">
                      <w:rPr>
                        <w:position w:val="-6"/>
                      </w:rPr>
                      <w:object w:dxaOrig="200" w:dyaOrig="220">
                        <v:shape id="_x0000_i1133" type="#_x0000_t75" style="width:10.95pt;height:11.5pt" o:ole="">
                          <v:imagedata r:id="rId141" o:title=""/>
                        </v:shape>
                        <o:OLEObject Type="Embed" ProgID="Equation.DSMT4" ShapeID="_x0000_i1133" DrawAspect="Content" ObjectID="_1281632984" r:id="rId142"/>
                      </w:object>
                    </w:r>
                  </w:p>
                </w:txbxContent>
              </v:textbox>
            </v:shape>
            <v:shape id="_x0000_s1033" type="#_x0000_t202" style="position:absolute;left:4020;top:8115;width:507;height:989;mso-wrap-style:none" stroked="f" strokeweight="0">
              <v:textbox style="mso-next-textbox:#_x0000_s1033;mso-fit-shape-to-text:t">
                <w:txbxContent>
                  <w:p w:rsidR="004D1F14" w:rsidRDefault="004D1F14" w:rsidP="004D1F14">
                    <w:r w:rsidRPr="005154E7">
                      <w:rPr>
                        <w:position w:val="-6"/>
                      </w:rPr>
                      <w:object w:dxaOrig="200" w:dyaOrig="279">
                        <v:shape id="_x0000_i1134" type="#_x0000_t75" style="width:10.95pt;height:16.15pt" o:ole="">
                          <v:imagedata r:id="rId143" o:title=""/>
                        </v:shape>
                        <o:OLEObject Type="Embed" ProgID="Equation.DSMT4" ShapeID="_x0000_i1134" DrawAspect="Content" ObjectID="_1281632985" r:id="rId144"/>
                      </w:object>
                    </w:r>
                  </w:p>
                </w:txbxContent>
              </v:textbox>
            </v:shape>
            <v:shape id="_x0000_s1034" type="#_x0000_t202" style="position:absolute;left:4989;top:8115;width:507;height:923;mso-wrap-style:none" stroked="f" strokeweight="0">
              <v:textbox style="mso-next-textbox:#_x0000_s1034;mso-fit-shape-to-text:t">
                <w:txbxContent>
                  <w:p w:rsidR="004D1F14" w:rsidRDefault="004D1F14" w:rsidP="004D1F14">
                    <w:r w:rsidRPr="00A04E8D">
                      <w:rPr>
                        <w:position w:val="-6"/>
                      </w:rPr>
                      <w:object w:dxaOrig="200" w:dyaOrig="220">
                        <v:shape id="_x0000_i1135" type="#_x0000_t75" style="width:10.95pt;height:11.5pt" o:ole="">
                          <v:imagedata r:id="rId145" o:title=""/>
                        </v:shape>
                        <o:OLEObject Type="Embed" ProgID="Equation.DSMT4" ShapeID="_x0000_i1135" DrawAspect="Content" ObjectID="_1281632986" r:id="rId146"/>
                      </w:object>
                    </w:r>
                  </w:p>
                </w:txbxContent>
              </v:textbox>
            </v:shape>
            <v:group id="_x0000_s1035" style="position:absolute;left:1768;top:4134;width:4974;height:735" coordorigin="2821,6009" coordsize="4974,735">
              <v:shape id="_x0000_s1036" type="#_x0000_t202" style="position:absolute;left:2821;top:6009;width:1329;height:735" stroked="f">
                <v:textbox style="mso-next-textbox:#_x0000_s1036">
                  <w:txbxContent>
                    <w:p w:rsidR="004D1F14" w:rsidRPr="00171109" w:rsidRDefault="004D1F14" w:rsidP="004D1F14">
                      <w:r>
                        <w:t xml:space="preserve">Région </w:t>
                      </w:r>
                      <w:r w:rsidRPr="00D3591C">
                        <w:rPr>
                          <w:b/>
                          <w:color w:val="F0AD00" w:themeColor="accent1"/>
                          <w:position w:val="-4"/>
                        </w:rPr>
                        <w:object w:dxaOrig="200" w:dyaOrig="260">
                          <v:shape id="_x0000_i1136" type="#_x0000_t75" style="width:9.8pt;height:12.65pt" o:ole="">
                            <v:imagedata r:id="rId147" o:title=""/>
                          </v:shape>
                          <o:OLEObject Type="Embed" ProgID="Equation.DSMT4" ShapeID="_x0000_i1136" DrawAspect="Content" ObjectID="_1281632987" r:id="rId148"/>
                        </w:object>
                      </w:r>
                      <w:r>
                        <w:t xml:space="preserve">         </w:t>
                      </w:r>
                    </w:p>
                  </w:txbxContent>
                </v:textbox>
              </v:shape>
              <v:shape id="_x0000_s1037" type="#_x0000_t202" style="position:absolute;left:4636;top:6009;width:1329;height:735" stroked="f">
                <v:textbox style="mso-next-textbox:#_x0000_s1037">
                  <w:txbxContent>
                    <w:p w:rsidR="004D1F14" w:rsidRPr="00171109" w:rsidRDefault="004D1F14" w:rsidP="004D1F14">
                      <w:r>
                        <w:t xml:space="preserve">Région </w:t>
                      </w:r>
                      <w:r w:rsidRPr="00D3591C">
                        <w:rPr>
                          <w:b/>
                          <w:color w:val="F0AD00" w:themeColor="accent1"/>
                          <w:position w:val="-4"/>
                        </w:rPr>
                        <w:object w:dxaOrig="260" w:dyaOrig="260">
                          <v:shape id="_x0000_i1137" type="#_x0000_t75" style="width:12.65pt;height:12.65pt" o:ole="">
                            <v:imagedata r:id="rId149" o:title=""/>
                          </v:shape>
                          <o:OLEObject Type="Embed" ProgID="Equation.DSMT4" ShapeID="_x0000_i1137" DrawAspect="Content" ObjectID="_1281632988" r:id="rId150"/>
                        </w:object>
                      </w:r>
                      <w:r>
                        <w:t xml:space="preserve">        </w:t>
                      </w:r>
                    </w:p>
                  </w:txbxContent>
                </v:textbox>
              </v:shape>
              <v:shape id="_x0000_s1038" type="#_x0000_t202" style="position:absolute;left:6466;top:6009;width:1329;height:735" stroked="f">
                <v:textbox style="mso-next-textbox:#_x0000_s1038">
                  <w:txbxContent>
                    <w:p w:rsidR="004D1F14" w:rsidRPr="00171109" w:rsidRDefault="004D1F14" w:rsidP="004D1F14">
                      <w:r>
                        <w:t xml:space="preserve">Région </w:t>
                      </w:r>
                      <w:r w:rsidRPr="00D3591C">
                        <w:rPr>
                          <w:b/>
                          <w:color w:val="F0AD00" w:themeColor="accent1"/>
                          <w:position w:val="-4"/>
                        </w:rPr>
                        <w:object w:dxaOrig="340" w:dyaOrig="260">
                          <v:shape id="_x0000_i1138" type="#_x0000_t75" style="width:16.7pt;height:12.65pt" o:ole="">
                            <v:imagedata r:id="rId151" o:title=""/>
                          </v:shape>
                          <o:OLEObject Type="Embed" ProgID="Equation.DSMT4" ShapeID="_x0000_i1138" DrawAspect="Content" ObjectID="_1281632989" r:id="rId152"/>
                        </w:objec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v:group>
            <v:group id="_x0000_s1039" style="position:absolute;left:3324;top:5681;width:1907;height:2002" coordorigin="4273,5681" coordsize="1907,200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0" type="#_x0000_t32" style="position:absolute;left:4273;top:7682;width:1907;height:1" o:connectortype="straight" strokecolor="red"/>
              <v:shape id="_x0000_s1041" type="#_x0000_t32" style="position:absolute;left:4273;top:6865;width:1907;height:1" o:connectortype="straight" strokecolor="red"/>
              <v:shape id="_x0000_s1042" type="#_x0000_t32" style="position:absolute;left:4273;top:5681;width:1907;height:1" o:connectortype="straight" strokecolor="red"/>
            </v:group>
            <v:group id="_x0000_s1043" style="position:absolute;left:4276;top:5161;width:3525;height:2850" coordorigin="4276,5161" coordsize="3525,2850">
              <v:shape id="_x0000_s1044" type="#_x0000_t32" style="position:absolute;left:4276;top:5161;width:1;height:2850;flip:y" o:connectortype="straight">
                <v:stroke endarrow="block"/>
              </v:shape>
              <v:shape id="_x0000_s1045" type="#_x0000_t32" style="position:absolute;left:4276;top:8011;width:3525;height:0" o:connectortype="straight">
                <v:stroke endarrow="block"/>
              </v:shape>
            </v:group>
            <v:shape id="_x0000_s1046" type="#_x0000_t32" style="position:absolute;left:5209;top:7680;width:1907;height:1" o:connectortype="straight" strokecolor="black [3213]"/>
            <v:group id="_x0000_s1047" style="position:absolute;left:3310;top:4428;width:1909;height:3571" coordorigin="4273,4440" coordsize="1909,3571">
              <v:shape id="_x0000_s1048" type="#_x0000_t32" style="position:absolute;left:6180;top:4440;width:2;height:3571;flip:y" o:connectortype="straight" strokecolor="#00b0f0"/>
              <v:shape id="_x0000_s1049" type="#_x0000_t32" style="position:absolute;left:4273;top:4440;width:1;height:3571;flip:y" o:connectortype="straight" strokecolor="#00b0f0" strokeweight="1pt"/>
              <v:shape id="_x0000_s1050" type="#_x0000_t32" style="position:absolute;left:4273;top:8011;width:1909;height:0" o:connectortype="straight" strokecolor="#00b0f0" strokeweight="1pt"/>
            </v:group>
            <v:shape id="_x0000_s1051" style="position:absolute;left:3298;top:7427;width:1907;height:246" coordsize="1907,246" path="m,246c334,123,668,,986,v318,,619,123,921,246e" filled="f">
              <v:path arrowok="t"/>
            </v:shape>
            <v:shape id="_x0000_s1052" style="position:absolute;left:3311;top:6863;width:947;height:246;flip:y" coordsize="1907,246" path="m,246c334,123,668,,986,v318,,619,123,921,246e" filled="f">
              <v:path arrowok="t"/>
            </v:shape>
            <v:shape id="_x0000_s1053" style="position:absolute;left:4253;top:6622;width:947;height:246" coordsize="1907,246" path="m,246c334,123,668,,986,v318,,619,123,921,246e" filled="f">
              <v:path arrowok="t"/>
            </v:shape>
            <v:shape id="_x0000_s1054" style="position:absolute;left:3312;top:5665;width:666;height:246;flip:y" coordsize="1907,246" path="m,246c334,123,668,,986,v318,,619,123,921,246e" filled="f">
              <v:path arrowok="t"/>
            </v:shape>
            <v:shape id="_x0000_s1055" style="position:absolute;left:4575;top:5655;width:639;height:246;flip:y" coordsize="1907,246" path="m,246c334,123,668,,986,v318,,619,123,921,246e" filled="f">
              <v:path arrowok="t"/>
            </v:shape>
            <v:shape id="_x0000_s1056" type="#_x0000_t32" style="position:absolute;left:5222;top:5677;width:1907;height:1" o:connectortype="straight" strokecolor="black [3213]"/>
            <v:shape id="_x0000_s1057" type="#_x0000_t32" style="position:absolute;left:1391;top:5680;width:1907;height:1" o:connectortype="straight" strokecolor="black [3213]"/>
            <v:shape id="_x0000_s1058" type="#_x0000_t32" style="position:absolute;left:1388;top:6865;width:1907;height:1" o:connectortype="straight" strokecolor="black [3213]"/>
            <v:shape id="_x0000_s1059" type="#_x0000_t32" style="position:absolute;left:1394;top:7681;width:1907;height:1" o:connectortype="straight" strokecolor="black [3213]"/>
            <v:shape id="_x0000_s1060" type="#_x0000_t32" style="position:absolute;left:5210;top:6871;width:1907;height:1" o:connectortype="straight" strokecolor="black [3213]"/>
            <v:shape id="_x0000_s1061" type="#_x0000_t202" style="position:absolute;left:3058;top:8127;width:656;height:923;mso-wrap-style:none" stroked="f" strokeweight="0">
              <v:textbox style="mso-next-textbox:#_x0000_s1061;mso-fit-shape-to-text:t">
                <w:txbxContent>
                  <w:p w:rsidR="004D1F14" w:rsidRDefault="004D1F14" w:rsidP="004D1F14">
                    <w:r w:rsidRPr="00A04E8D">
                      <w:rPr>
                        <w:position w:val="-6"/>
                      </w:rPr>
                      <w:object w:dxaOrig="340" w:dyaOrig="220">
                        <v:shape id="_x0000_i1139" type="#_x0000_t75" style="width:18.45pt;height:11.5pt" o:ole="">
                          <v:imagedata r:id="rId153" o:title=""/>
                        </v:shape>
                        <o:OLEObject Type="Embed" ProgID="Equation.DSMT4" ShapeID="_x0000_i1139" DrawAspect="Content" ObjectID="_1281632990" r:id="rId154"/>
                      </w:object>
                    </w:r>
                  </w:p>
                </w:txbxContent>
              </v:textbox>
            </v:shape>
            <v:shape id="_x0000_s1062" style="position:absolute;left:3942;top:5450;width:666;height:246" coordsize="1907,246" path="m,246c334,123,668,,986,v318,,619,123,921,246e" filled="f">
              <v:path arrowok="t"/>
            </v:shape>
            <w10:wrap type="none"/>
            <w10:anchorlock/>
          </v:group>
        </w:pict>
      </w:r>
    </w:p>
    <w:p w:rsidR="004D1F14" w:rsidRPr="004D1F14" w:rsidRDefault="004D1F14" w:rsidP="004D1F14">
      <w:pPr>
        <w:pStyle w:val="Heading2"/>
        <w:rPr>
          <w:lang w:val="fr-CA"/>
        </w:rPr>
      </w:pPr>
      <w:r w:rsidRPr="004D1F14">
        <w:rPr>
          <w:lang w:val="fr-CA"/>
        </w:rPr>
        <w:t>La solution générale :</w:t>
      </w:r>
    </w:p>
    <w:p w:rsidR="004D1F14" w:rsidRPr="004D1F14" w:rsidRDefault="004D1F14" w:rsidP="004D1F14">
      <w:pPr>
        <w:jc w:val="center"/>
        <w:rPr>
          <w:position w:val="-10"/>
        </w:rPr>
      </w:pPr>
      <w:r w:rsidRPr="004D1F14">
        <w:rPr>
          <w:position w:val="-30"/>
        </w:rPr>
        <w:object w:dxaOrig="6480" w:dyaOrig="720">
          <v:shape id="_x0000_i1092" type="#_x0000_t75" style="width:324.3pt;height:35.15pt" o:ole="" o:bordertopcolor="this" o:borderleftcolor="this" o:borderbottomcolor="this" o:borderrightcolor="this">
            <v:imagedata r:id="rId15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92" DrawAspect="Content" ObjectID="_1281632948" r:id="rId156"/>
        </w:object>
      </w:r>
    </w:p>
    <w:p w:rsidR="004D1F14" w:rsidRPr="004D1F14" w:rsidRDefault="004D1F14" w:rsidP="004D1F14">
      <w:pPr>
        <w:rPr>
          <w:position w:val="-10"/>
        </w:rPr>
      </w:pPr>
    </w:p>
    <w:p w:rsidR="004D1F14" w:rsidRPr="004D1F14" w:rsidRDefault="004D1F14" w:rsidP="004D1F14">
      <w:pPr>
        <w:pStyle w:val="Heading2"/>
        <w:rPr>
          <w:lang w:val="fr-CA"/>
        </w:rPr>
      </w:pPr>
      <w:r w:rsidRPr="004D1F14">
        <w:rPr>
          <w:lang w:val="fr-CA"/>
        </w:rPr>
        <w:t>Et dans le temps :</w:t>
      </w:r>
    </w:p>
    <w:p w:rsidR="004D1F14" w:rsidRPr="004D1F14" w:rsidRDefault="004D1F14" w:rsidP="004D1F14">
      <w:pPr>
        <w:jc w:val="center"/>
        <w:rPr>
          <w:position w:val="-30"/>
        </w:rPr>
      </w:pPr>
      <w:r w:rsidRPr="004D1F14">
        <w:rPr>
          <w:position w:val="-30"/>
        </w:rPr>
        <w:object w:dxaOrig="8480" w:dyaOrig="720">
          <v:shape id="_x0000_i1093" type="#_x0000_t75" style="width:423.95pt;height:35.15pt" o:ole="" o:bordertopcolor="this" o:borderleftcolor="this" o:borderbottomcolor="this" o:borderrightcolor="this">
            <v:imagedata r:id="rId15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93" DrawAspect="Content" ObjectID="_1281632949" r:id="rId158"/>
        </w:object>
      </w:r>
    </w:p>
    <w:p w:rsidR="004D1F14" w:rsidRPr="004D1F14" w:rsidRDefault="004D1F14" w:rsidP="004D1F14">
      <w:pPr>
        <w:jc w:val="center"/>
        <w:rPr>
          <w:position w:val="-30"/>
        </w:rPr>
      </w:pPr>
    </w:p>
    <w:p w:rsidR="004D1F14" w:rsidRPr="004D1F14" w:rsidRDefault="004D1F14" w:rsidP="004D1F14">
      <w:pPr>
        <w:jc w:val="center"/>
        <w:rPr>
          <w:position w:val="-30"/>
        </w:rPr>
      </w:pPr>
    </w:p>
    <w:p w:rsidR="004D1F14" w:rsidRPr="004D1F14" w:rsidRDefault="004D1F14" w:rsidP="004D1F14">
      <w:pPr>
        <w:jc w:val="center"/>
        <w:rPr>
          <w:position w:val="-30"/>
        </w:rPr>
      </w:pPr>
    </w:p>
    <w:p w:rsidR="004D1F14" w:rsidRPr="004D1F14" w:rsidRDefault="004D1F14" w:rsidP="004D1F14">
      <w:pPr>
        <w:jc w:val="center"/>
        <w:rPr>
          <w:position w:val="-30"/>
        </w:rPr>
      </w:pPr>
    </w:p>
    <w:p w:rsidR="004D1F14" w:rsidRPr="004D1F14" w:rsidRDefault="004D1F14" w:rsidP="004D1F14">
      <w:pPr>
        <w:jc w:val="center"/>
        <w:rPr>
          <w:position w:val="-28"/>
        </w:rPr>
      </w:pPr>
    </w:p>
    <w:tbl>
      <w:tblPr>
        <w:tblStyle w:val="TableGrid"/>
        <w:tblW w:w="11766" w:type="dxa"/>
        <w:tblInd w:w="-1026" w:type="dxa"/>
        <w:tblLayout w:type="fixed"/>
        <w:tblLook w:val="04A0"/>
      </w:tblPr>
      <w:tblGrid>
        <w:gridCol w:w="3544"/>
        <w:gridCol w:w="425"/>
        <w:gridCol w:w="3828"/>
        <w:gridCol w:w="425"/>
        <w:gridCol w:w="3544"/>
      </w:tblGrid>
      <w:tr w:rsidR="004D1F14" w:rsidRPr="004D1F14" w:rsidTr="00120F4E">
        <w:tc>
          <w:tcPr>
            <w:tcW w:w="11766" w:type="dxa"/>
            <w:gridSpan w:val="5"/>
          </w:tcPr>
          <w:p w:rsidR="004D1F14" w:rsidRPr="004D1F14" w:rsidRDefault="004D1F14" w:rsidP="004D1F14">
            <w:pPr>
              <w:pStyle w:val="Heading2"/>
              <w:jc w:val="center"/>
              <w:rPr>
                <w:lang w:val="fr-CA"/>
              </w:rPr>
            </w:pPr>
            <w:r w:rsidRPr="004D1F14">
              <w:rPr>
                <w:lang w:val="fr-CA"/>
              </w:rPr>
              <w:t xml:space="preserve">Le cas </w:t>
            </w:r>
            <w:r w:rsidRPr="004D1F14">
              <w:rPr>
                <w:position w:val="-6"/>
                <w:lang w:val="fr-CA"/>
              </w:rPr>
              <w:object w:dxaOrig="600" w:dyaOrig="279">
                <v:shape id="_x0000_i1128" type="#_x0000_t75" style="width:29.95pt;height:14.4pt" o:ole="">
                  <v:imagedata r:id="rId159" o:title=""/>
                </v:shape>
                <o:OLEObject Type="Embed" ProgID="Equation.DSMT4" ShapeID="_x0000_i1128" DrawAspect="Content" ObjectID="_1281632950" r:id="rId160"/>
              </w:object>
            </w:r>
          </w:p>
        </w:tc>
      </w:tr>
      <w:tr w:rsidR="004D1F14" w:rsidRPr="004D1F14" w:rsidTr="00120F4E">
        <w:tc>
          <w:tcPr>
            <w:tcW w:w="11766" w:type="dxa"/>
            <w:gridSpan w:val="5"/>
          </w:tcPr>
          <w:p w:rsidR="004D1F14" w:rsidRPr="004D1F14" w:rsidRDefault="004D1F14" w:rsidP="00120F4E">
            <w:pPr>
              <w:jc w:val="center"/>
              <w:rPr>
                <w:b/>
                <w:color w:val="F0AD00" w:themeColor="accent1"/>
              </w:rPr>
            </w:pPr>
          </w:p>
          <w:p w:rsidR="004D1F14" w:rsidRPr="004D1F14" w:rsidRDefault="004D1F14" w:rsidP="00120F4E">
            <w:pPr>
              <w:jc w:val="center"/>
              <w:rPr>
                <w:b/>
                <w:color w:val="F0AD00" w:themeColor="accent1"/>
              </w:rPr>
            </w:pPr>
          </w:p>
          <w:p w:rsidR="004D1F14" w:rsidRPr="004D1F14" w:rsidRDefault="004D1F14" w:rsidP="00120F4E">
            <w:pPr>
              <w:jc w:val="center"/>
              <w:rPr>
                <w:b/>
                <w:color w:val="F0AD00" w:themeColor="accent1"/>
              </w:rPr>
            </w:pPr>
            <w:r w:rsidRPr="004D1F14">
              <w:rPr>
                <w:b/>
                <w:noProof/>
                <w:color w:val="F0AD00" w:themeColor="accent1"/>
                <w:lang w:eastAsia="fr-CA"/>
              </w:rPr>
              <w:drawing>
                <wp:inline distT="0" distB="0" distL="0" distR="0">
                  <wp:extent cx="2009772" cy="1176336"/>
                  <wp:effectExtent l="19050" t="0" r="0" b="0"/>
                  <wp:docPr id="5" name="Picture 9" descr="La barrière de potntiel-E plus petit que V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 barrière de potntiel-E plus petit que V0.bmp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2" cy="1176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F14" w:rsidRPr="004D1F14" w:rsidRDefault="004D1F14" w:rsidP="00120F4E">
            <w:pPr>
              <w:jc w:val="center"/>
              <w:rPr>
                <w:b/>
                <w:color w:val="F0AD00" w:themeColor="accent1"/>
              </w:rPr>
            </w:pPr>
          </w:p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4D1F14">
            <w:pPr>
              <w:pStyle w:val="Heading2"/>
              <w:jc w:val="center"/>
              <w:rPr>
                <w:lang w:val="fr-CA"/>
              </w:rPr>
            </w:pPr>
            <w:r w:rsidRPr="004D1F14">
              <w:rPr>
                <w:lang w:val="fr-CA"/>
              </w:rPr>
              <w:t xml:space="preserve">Région </w:t>
            </w:r>
            <w:r w:rsidRPr="004D1F14">
              <w:rPr>
                <w:lang w:val="fr-CA"/>
              </w:rPr>
              <w:object w:dxaOrig="200" w:dyaOrig="260">
                <v:shape id="_x0000_i1094" type="#_x0000_t75" style="width:10.95pt;height:12.65pt" o:ole="">
                  <v:imagedata r:id="rId14" o:title=""/>
                </v:shape>
                <o:OLEObject Type="Embed" ProgID="Equation.DSMT4" ShapeID="_x0000_i1094" DrawAspect="Content" ObjectID="_1281632951" r:id="rId162"/>
              </w:object>
            </w:r>
          </w:p>
        </w:tc>
        <w:tc>
          <w:tcPr>
            <w:tcW w:w="425" w:type="dxa"/>
            <w:vMerge w:val="restart"/>
            <w:tcBorders>
              <w:left w:val="single" w:sz="8" w:space="0" w:color="auto"/>
            </w:tcBorders>
            <w:shd w:val="clear" w:color="auto" w:fill="DCDFE5" w:themeFill="text2" w:themeFillTint="33"/>
            <w:textDirection w:val="btLr"/>
          </w:tcPr>
          <w:p w:rsidR="004D1F14" w:rsidRPr="004D1F14" w:rsidRDefault="004D1F14" w:rsidP="004D1F14">
            <w:pPr>
              <w:pStyle w:val="Heading2"/>
              <w:jc w:val="center"/>
              <w:rPr>
                <w:sz w:val="24"/>
                <w:szCs w:val="24"/>
                <w:lang w:val="fr-CA"/>
              </w:rPr>
            </w:pPr>
            <w:r w:rsidRPr="004D1F14">
              <w:rPr>
                <w:sz w:val="24"/>
                <w:szCs w:val="24"/>
                <w:lang w:val="fr-CA"/>
              </w:rPr>
              <w:t>Frontière X= -a</w:t>
            </w: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4D1F14">
            <w:pPr>
              <w:pStyle w:val="Heading2"/>
              <w:jc w:val="center"/>
              <w:rPr>
                <w:lang w:val="fr-CA"/>
              </w:rPr>
            </w:pPr>
            <w:r w:rsidRPr="004D1F14">
              <w:rPr>
                <w:lang w:val="fr-CA"/>
              </w:rPr>
              <w:t xml:space="preserve">Région </w:t>
            </w:r>
            <w:r w:rsidRPr="004D1F14">
              <w:rPr>
                <w:lang w:val="fr-CA"/>
              </w:rPr>
              <w:object w:dxaOrig="260" w:dyaOrig="260">
                <v:shape id="_x0000_i1095" type="#_x0000_t75" style="width:12.65pt;height:12.65pt" o:ole="">
                  <v:imagedata r:id="rId16" o:title=""/>
                </v:shape>
                <o:OLEObject Type="Embed" ProgID="Equation.DSMT4" ShapeID="_x0000_i1095" DrawAspect="Content" ObjectID="_1281632952" r:id="rId163"/>
              </w:object>
            </w: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DCDFE5" w:themeFill="text2" w:themeFillTint="33"/>
            <w:textDirection w:val="btLr"/>
          </w:tcPr>
          <w:p w:rsidR="004D1F14" w:rsidRPr="004D1F14" w:rsidRDefault="004D1F14" w:rsidP="004D1F14">
            <w:pPr>
              <w:pStyle w:val="Heading2"/>
              <w:jc w:val="center"/>
              <w:rPr>
                <w:lang w:val="fr-CA"/>
              </w:rPr>
            </w:pPr>
            <w:r w:rsidRPr="004D1F14">
              <w:rPr>
                <w:sz w:val="24"/>
                <w:szCs w:val="24"/>
                <w:lang w:val="fr-CA"/>
              </w:rPr>
              <w:t>Frontière X= a</w:t>
            </w: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4D1F14">
            <w:pPr>
              <w:pStyle w:val="Heading2"/>
              <w:jc w:val="center"/>
              <w:rPr>
                <w:lang w:val="fr-CA"/>
              </w:rPr>
            </w:pPr>
            <w:r w:rsidRPr="004D1F14">
              <w:rPr>
                <w:lang w:val="fr-CA"/>
              </w:rPr>
              <w:t xml:space="preserve">Région </w:t>
            </w:r>
            <w:r w:rsidRPr="004D1F14">
              <w:rPr>
                <w:lang w:val="fr-CA"/>
              </w:rPr>
              <w:object w:dxaOrig="340" w:dyaOrig="260">
                <v:shape id="_x0000_i1096" type="#_x0000_t75" style="width:17.85pt;height:12.65pt" o:ole="">
                  <v:imagedata r:id="rId18" o:title=""/>
                </v:shape>
                <o:OLEObject Type="Embed" ProgID="Equation.DSMT4" ShapeID="_x0000_i1096" DrawAspect="Content" ObjectID="_1281632953" r:id="rId164"/>
              </w:object>
            </w:r>
          </w:p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10"/>
              </w:rPr>
              <w:object w:dxaOrig="1500" w:dyaOrig="380">
                <v:shape id="_x0000_i1097" type="#_x0000_t75" style="width:75.45pt;height:18.45pt" o:ole="">
                  <v:imagedata r:id="rId20" o:title=""/>
                </v:shape>
                <o:OLEObject Type="Embed" ProgID="Equation.DSMT4" ShapeID="_x0000_i1097" DrawAspect="Content" ObjectID="_1281632954" r:id="rId165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10"/>
              </w:rPr>
              <w:object w:dxaOrig="1500" w:dyaOrig="380">
                <v:shape id="_x0000_i1098" type="#_x0000_t75" style="width:75.45pt;height:18.45pt" o:ole="">
                  <v:imagedata r:id="rId20" o:title=""/>
                </v:shape>
                <o:OLEObject Type="Embed" ProgID="Equation.DSMT4" ShapeID="_x0000_i1098" DrawAspect="Content" ObjectID="_1281632955" r:id="rId166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10"/>
              </w:rPr>
              <w:object w:dxaOrig="1500" w:dyaOrig="380">
                <v:shape id="_x0000_i1099" type="#_x0000_t75" style="width:75.45pt;height:18.45pt" o:ole="">
                  <v:imagedata r:id="rId20" o:title=""/>
                </v:shape>
                <o:OLEObject Type="Embed" ProgID="Equation.DSMT4" ShapeID="_x0000_i1099" DrawAspect="Content" ObjectID="_1281632956" r:id="rId167"/>
              </w:object>
            </w:r>
          </w:p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32"/>
              </w:rPr>
              <w:object w:dxaOrig="3120" w:dyaOrig="760">
                <v:shape id="_x0000_i1100" type="#_x0000_t75" style="width:154.95pt;height:38.6pt" o:ole="">
                  <v:imagedata r:id="rId24" o:title=""/>
                </v:shape>
                <o:OLEObject Type="Embed" ProgID="Equation.DSMT4" ShapeID="_x0000_i1100" DrawAspect="Content" ObjectID="_1281632957" r:id="rId168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32"/>
              </w:rPr>
              <w:object w:dxaOrig="3120" w:dyaOrig="760">
                <v:shape id="_x0000_i1101" type="#_x0000_t75" style="width:154.95pt;height:38.6pt" o:ole="">
                  <v:imagedata r:id="rId24" o:title=""/>
                </v:shape>
                <o:OLEObject Type="Embed" ProgID="Equation.DSMT4" ShapeID="_x0000_i1101" DrawAspect="Content" ObjectID="_1281632958" r:id="rId169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32"/>
              </w:rPr>
              <w:object w:dxaOrig="3120" w:dyaOrig="760">
                <v:shape id="_x0000_i1102" type="#_x0000_t75" style="width:154.95pt;height:38.6pt" o:ole="">
                  <v:imagedata r:id="rId24" o:title=""/>
                </v:shape>
                <o:OLEObject Type="Embed" ProgID="Equation.DSMT4" ShapeID="_x0000_i1102" DrawAspect="Content" ObjectID="_1281632959" r:id="rId170"/>
              </w:object>
            </w:r>
          </w:p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24"/>
              </w:rPr>
              <w:object w:dxaOrig="3340" w:dyaOrig="660">
                <v:shape id="_x0000_i1103" type="#_x0000_t75" style="width:167.6pt;height:32.85pt" o:ole="">
                  <v:imagedata r:id="rId28" o:title=""/>
                </v:shape>
                <o:OLEObject Type="Embed" ProgID="Equation.DSMT4" ShapeID="_x0000_i1103" DrawAspect="Content" ObjectID="_1281632960" r:id="rId171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24"/>
              </w:rPr>
              <w:object w:dxaOrig="3340" w:dyaOrig="660">
                <v:shape id="_x0000_i1104" type="#_x0000_t75" style="width:167.6pt;height:32.85pt" o:ole="">
                  <v:imagedata r:id="rId28" o:title=""/>
                </v:shape>
                <o:OLEObject Type="Embed" ProgID="Equation.DSMT4" ShapeID="_x0000_i1104" DrawAspect="Content" ObjectID="_1281632961" r:id="rId172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24"/>
              </w:rPr>
              <w:object w:dxaOrig="3340" w:dyaOrig="660">
                <v:shape id="_x0000_i1105" type="#_x0000_t75" style="width:167.6pt;height:32.85pt" o:ole="">
                  <v:imagedata r:id="rId28" o:title=""/>
                </v:shape>
                <o:OLEObject Type="Embed" ProgID="Equation.DSMT4" ShapeID="_x0000_i1105" DrawAspect="Content" ObjectID="_1281632962" r:id="rId173"/>
              </w:object>
            </w:r>
          </w:p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10"/>
              </w:rPr>
              <w:object w:dxaOrig="940" w:dyaOrig="320">
                <v:shape id="_x0000_i1106" type="#_x0000_t75" style="width:46.65pt;height:16.15pt" o:ole="">
                  <v:imagedata r:id="rId32" o:title=""/>
                </v:shape>
                <o:OLEObject Type="Embed" ProgID="Equation.DSMT4" ShapeID="_x0000_i1106" DrawAspect="Content" ObjectID="_1281632963" r:id="rId174"/>
              </w:objec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10"/>
              </w:rPr>
              <w:object w:dxaOrig="880" w:dyaOrig="320">
                <v:shape id="_x0000_i1107" type="#_x0000_t75" style="width:44.35pt;height:16.15pt" o:ole="">
                  <v:imagedata r:id="rId34" o:title=""/>
                </v:shape>
                <o:OLEObject Type="Embed" ProgID="Equation.DSMT4" ShapeID="_x0000_i1107" DrawAspect="Content" ObjectID="_1281632964" r:id="rId175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10"/>
              </w:rPr>
              <w:object w:dxaOrig="940" w:dyaOrig="320">
                <v:shape id="_x0000_i1108" type="#_x0000_t75" style="width:46.65pt;height:16.15pt" o:ole="">
                  <v:imagedata r:id="rId36" o:title=""/>
                </v:shape>
                <o:OLEObject Type="Embed" ProgID="Equation.DSMT4" ShapeID="_x0000_i1108" DrawAspect="Content" ObjectID="_1281632965" r:id="rId176"/>
              </w:object>
            </w:r>
          </w:p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/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24"/>
              </w:rPr>
              <w:object w:dxaOrig="2240" w:dyaOrig="660">
                <v:shape id="_x0000_i1109" type="#_x0000_t75" style="width:112.3pt;height:32.85pt" o:ole="">
                  <v:imagedata r:id="rId38" o:title=""/>
                </v:shape>
                <o:OLEObject Type="Embed" ProgID="Equation.DSMT4" ShapeID="_x0000_i1109" DrawAspect="Content" ObjectID="_1281632966" r:id="rId177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/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/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r w:rsidRPr="004D1F14">
              <w:rPr>
                <w:position w:val="-24"/>
              </w:rPr>
              <w:object w:dxaOrig="2520" w:dyaOrig="660">
                <v:shape id="_x0000_i1110" type="#_x0000_t75" style="width:126.15pt;height:32.85pt" o:ole="">
                  <v:imagedata r:id="rId178" o:title=""/>
                </v:shape>
                <o:OLEObject Type="Embed" ProgID="Equation.DSMT4" ShapeID="_x0000_i1110" DrawAspect="Content" ObjectID="_1281632967" r:id="rId179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/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/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pPr>
              <w:rPr>
                <w:position w:val="-24"/>
              </w:rPr>
            </w:pP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>
            <w:pPr>
              <w:rPr>
                <w:position w:val="-24"/>
              </w:rPr>
            </w:pP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pPr>
              <w:rPr>
                <w:position w:val="-24"/>
              </w:rPr>
            </w:pPr>
            <w:r w:rsidRPr="004D1F14">
              <w:rPr>
                <w:position w:val="-24"/>
              </w:rPr>
              <w:object w:dxaOrig="2120" w:dyaOrig="660">
                <v:shape id="_x0000_i1111" type="#_x0000_t75" style="width:105.4pt;height:32.85pt" o:ole="">
                  <v:imagedata r:id="rId180" o:title=""/>
                </v:shape>
                <o:OLEObject Type="Embed" ProgID="Equation.DSMT4" ShapeID="_x0000_i1111" DrawAspect="Content" ObjectID="_1281632968" r:id="rId181"/>
              </w:object>
            </w:r>
            <w:r w:rsidRPr="004D1F14">
              <w:t xml:space="preserve"> où </w:t>
            </w:r>
            <w:r w:rsidRPr="004D1F14">
              <w:rPr>
                <w:position w:val="-24"/>
              </w:rPr>
              <w:object w:dxaOrig="1180" w:dyaOrig="660">
                <v:shape id="_x0000_i1112" type="#_x0000_t75" style="width:58.75pt;height:33.4pt" o:ole="">
                  <v:imagedata r:id="rId182" o:title=""/>
                </v:shape>
                <o:OLEObject Type="Embed" ProgID="Equation.DSMT4" ShapeID="_x0000_i1112" DrawAspect="Content" ObjectID="_1281632969" r:id="rId183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>
            <w:pPr>
              <w:rPr>
                <w:position w:val="-24"/>
              </w:rPr>
            </w:pP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>
            <w:pPr>
              <w:rPr>
                <w:position w:val="-24"/>
              </w:rPr>
            </w:pPr>
          </w:p>
        </w:tc>
      </w:tr>
      <w:tr w:rsidR="004D1F14" w:rsidRPr="004D1F14" w:rsidTr="00120F4E">
        <w:tc>
          <w:tcPr>
            <w:tcW w:w="3544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pPr>
              <w:rPr>
                <w:position w:val="-24"/>
              </w:rPr>
            </w:pPr>
            <w:r w:rsidRPr="004D1F14">
              <w:rPr>
                <w:position w:val="-12"/>
              </w:rPr>
              <w:object w:dxaOrig="940" w:dyaOrig="360">
                <v:shape id="_x0000_i1113" type="#_x0000_t75" style="width:46.65pt;height:17.85pt" o:ole="">
                  <v:imagedata r:id="rId46" o:title=""/>
                </v:shape>
                <o:OLEObject Type="Embed" ProgID="Equation.DSMT4" ShapeID="_x0000_i1113" DrawAspect="Content" ObjectID="_1281632970" r:id="rId184"/>
              </w:object>
            </w:r>
            <w:r w:rsidRPr="004D1F14">
              <w:t xml:space="preserve"> </w:t>
            </w:r>
          </w:p>
        </w:tc>
        <w:tc>
          <w:tcPr>
            <w:tcW w:w="425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>
            <w:pPr>
              <w:rPr>
                <w:position w:val="-24"/>
              </w:rPr>
            </w:pPr>
          </w:p>
        </w:tc>
        <w:tc>
          <w:tcPr>
            <w:tcW w:w="3828" w:type="dxa"/>
            <w:tcBorders>
              <w:right w:val="single" w:sz="8" w:space="0" w:color="auto"/>
            </w:tcBorders>
          </w:tcPr>
          <w:p w:rsidR="004D1F14" w:rsidRPr="004D1F14" w:rsidRDefault="004D1F14" w:rsidP="00120F4E">
            <w:pPr>
              <w:rPr>
                <w:position w:val="-30"/>
              </w:rPr>
            </w:pPr>
            <w:r w:rsidRPr="004D1F14">
              <w:rPr>
                <w:position w:val="-12"/>
              </w:rPr>
              <w:object w:dxaOrig="2040" w:dyaOrig="380">
                <v:shape id="_x0000_i1114" type="#_x0000_t75" style="width:101.95pt;height:17.85pt" o:ole="">
                  <v:imagedata r:id="rId185" o:title=""/>
                </v:shape>
                <o:OLEObject Type="Embed" ProgID="Equation.DSMT4" ShapeID="_x0000_i1114" DrawAspect="Content" ObjectID="_1281632971" r:id="rId186"/>
              </w:object>
            </w:r>
            <w:r w:rsidRPr="004D1F14">
              <w:t xml:space="preserve"> où </w:t>
            </w:r>
            <w:r w:rsidRPr="004D1F14">
              <w:rPr>
                <w:position w:val="-24"/>
              </w:rPr>
              <w:object w:dxaOrig="1180" w:dyaOrig="660">
                <v:shape id="_x0000_i1115" type="#_x0000_t75" style="width:58.75pt;height:33.4pt" o:ole="">
                  <v:imagedata r:id="rId187" o:title=""/>
                </v:shape>
                <o:OLEObject Type="Embed" ProgID="Equation.DSMT4" ShapeID="_x0000_i1115" DrawAspect="Content" ObjectID="_1281632972" r:id="rId188"/>
              </w:object>
            </w:r>
          </w:p>
        </w:tc>
        <w:tc>
          <w:tcPr>
            <w:tcW w:w="425" w:type="dxa"/>
            <w:vMerge/>
            <w:tcBorders>
              <w:right w:val="single" w:sz="8" w:space="0" w:color="auto"/>
            </w:tcBorders>
            <w:shd w:val="clear" w:color="auto" w:fill="DCDFE5" w:themeFill="text2" w:themeFillTint="33"/>
          </w:tcPr>
          <w:p w:rsidR="004D1F14" w:rsidRPr="004D1F14" w:rsidRDefault="004D1F14" w:rsidP="00120F4E">
            <w:pPr>
              <w:rPr>
                <w:position w:val="-24"/>
              </w:rPr>
            </w:pP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4D1F14" w:rsidRPr="004D1F14" w:rsidRDefault="004D1F14" w:rsidP="00120F4E">
            <w:pPr>
              <w:rPr>
                <w:position w:val="-24"/>
              </w:rPr>
            </w:pPr>
            <w:r w:rsidRPr="004D1F14">
              <w:rPr>
                <w:position w:val="-12"/>
              </w:rPr>
              <w:object w:dxaOrig="1020" w:dyaOrig="360">
                <v:shape id="_x0000_i1116" type="#_x0000_t75" style="width:51.25pt;height:17.85pt" o:ole="">
                  <v:imagedata r:id="rId54" o:title=""/>
                </v:shape>
                <o:OLEObject Type="Embed" ProgID="Equation.DSMT4" ShapeID="_x0000_i1116" DrawAspect="Content" ObjectID="_1281632973" r:id="rId189"/>
              </w:object>
            </w:r>
          </w:p>
        </w:tc>
      </w:tr>
    </w:tbl>
    <w:p w:rsidR="004D1F14" w:rsidRPr="004D1F14" w:rsidRDefault="004D1F14" w:rsidP="004D1F14"/>
    <w:p w:rsidR="004D1F14" w:rsidRPr="004D1F14" w:rsidRDefault="004D1F14" w:rsidP="004D1F14"/>
    <w:p w:rsidR="004D1F14" w:rsidRPr="004D1F14" w:rsidRDefault="004D1F14" w:rsidP="004D1F14"/>
    <w:p w:rsidR="004D1F14" w:rsidRPr="004D1F14" w:rsidRDefault="004D1F14" w:rsidP="004D1F14"/>
    <w:p w:rsidR="004D1F14" w:rsidRPr="004D1F14" w:rsidRDefault="004D1F14" w:rsidP="004D1F14"/>
    <w:p w:rsidR="004D1F14" w:rsidRPr="004D1F14" w:rsidRDefault="004D1F14" w:rsidP="004D1F14">
      <w:pPr>
        <w:pStyle w:val="Heading2"/>
        <w:rPr>
          <w:lang w:val="fr-CA"/>
        </w:rPr>
      </w:pPr>
      <w:r w:rsidRPr="004D1F14">
        <w:rPr>
          <w:lang w:val="fr-CA"/>
        </w:rPr>
        <w:t>Les conditions de continuités :</w:t>
      </w:r>
    </w:p>
    <w:p w:rsidR="004D1F14" w:rsidRPr="004D1F14" w:rsidRDefault="004D1F14" w:rsidP="004D1F14">
      <w:r w:rsidRPr="004D1F14">
        <w:t xml:space="preserve">À </w:t>
      </w:r>
      <w:r w:rsidRPr="004D1F14">
        <w:rPr>
          <w:position w:val="-6"/>
        </w:rPr>
        <w:object w:dxaOrig="700" w:dyaOrig="220">
          <v:shape id="_x0000_i1117" type="#_x0000_t75" style="width:34.55pt;height:10.95pt" o:ole="">
            <v:imagedata r:id="rId190" o:title=""/>
          </v:shape>
          <o:OLEObject Type="Embed" ProgID="Equation.DSMT4" ShapeID="_x0000_i1117" DrawAspect="Content" ObjectID="_1281632974" r:id="rId191"/>
        </w:object>
      </w:r>
      <w:r w:rsidRPr="004D1F14">
        <w:t> :</w:t>
      </w:r>
    </w:p>
    <w:p w:rsidR="004D1F14" w:rsidRPr="004D1F14" w:rsidRDefault="004D1F14" w:rsidP="004D1F14">
      <w:pPr>
        <w:pStyle w:val="ListParagraph"/>
        <w:numPr>
          <w:ilvl w:val="0"/>
          <w:numId w:val="1"/>
        </w:numPr>
        <w:spacing w:before="0" w:line="276" w:lineRule="auto"/>
      </w:pPr>
      <w:r w:rsidRPr="004D1F14">
        <w:rPr>
          <w:position w:val="-12"/>
        </w:rPr>
        <w:object w:dxaOrig="3680" w:dyaOrig="380">
          <v:shape id="_x0000_i1118" type="#_x0000_t75" style="width:184.3pt;height:18.45pt" o:ole="">
            <v:imagedata r:id="rId192" o:title=""/>
          </v:shape>
          <o:OLEObject Type="Embed" ProgID="Equation.DSMT4" ShapeID="_x0000_i1118" DrawAspect="Content" ObjectID="_1281632975" r:id="rId193"/>
        </w:object>
      </w:r>
    </w:p>
    <w:p w:rsidR="004D1F14" w:rsidRPr="004D1F14" w:rsidRDefault="004D1F14" w:rsidP="004D1F14">
      <w:r w:rsidRPr="004D1F14">
        <w:t xml:space="preserve">À </w:t>
      </w:r>
      <w:r w:rsidRPr="004D1F14">
        <w:rPr>
          <w:position w:val="-6"/>
        </w:rPr>
        <w:object w:dxaOrig="560" w:dyaOrig="220">
          <v:shape id="_x0000_i1119" type="#_x0000_t75" style="width:27.65pt;height:10.95pt" o:ole="">
            <v:imagedata r:id="rId194" o:title=""/>
          </v:shape>
          <o:OLEObject Type="Embed" ProgID="Equation.DSMT4" ShapeID="_x0000_i1119" DrawAspect="Content" ObjectID="_1281632976" r:id="rId195"/>
        </w:object>
      </w:r>
      <w:r w:rsidRPr="004D1F14">
        <w:t> :</w:t>
      </w:r>
    </w:p>
    <w:p w:rsidR="004D1F14" w:rsidRPr="004D1F14" w:rsidRDefault="004D1F14" w:rsidP="004D1F14">
      <w:pPr>
        <w:pStyle w:val="ListParagraph"/>
        <w:numPr>
          <w:ilvl w:val="0"/>
          <w:numId w:val="1"/>
        </w:numPr>
        <w:spacing w:before="0" w:line="276" w:lineRule="auto"/>
      </w:pPr>
      <w:r w:rsidRPr="004D1F14">
        <w:rPr>
          <w:position w:val="-12"/>
        </w:rPr>
        <w:object w:dxaOrig="3379" w:dyaOrig="380">
          <v:shape id="_x0000_i1120" type="#_x0000_t75" style="width:169.35pt;height:19pt" o:ole="">
            <v:imagedata r:id="rId196" o:title=""/>
          </v:shape>
          <o:OLEObject Type="Embed" ProgID="Equation.DSMT4" ShapeID="_x0000_i1120" DrawAspect="Content" ObjectID="_1281632977" r:id="rId197"/>
        </w:object>
      </w:r>
    </w:p>
    <w:p w:rsidR="004D1F14" w:rsidRPr="004D1F14" w:rsidRDefault="004D1F14" w:rsidP="004D1F14">
      <w:r w:rsidRPr="004D1F14">
        <w:rPr>
          <w:position w:val="-32"/>
        </w:rPr>
        <w:object w:dxaOrig="2320" w:dyaOrig="760">
          <v:shape id="_x0000_i1121" type="#_x0000_t75" style="width:115.8pt;height:38.6pt" o:ole="">
            <v:imagedata r:id="rId198" o:title=""/>
          </v:shape>
          <o:OLEObject Type="Embed" ProgID="Equation.DSMT4" ShapeID="_x0000_i1121" DrawAspect="Content" ObjectID="_1281632978" r:id="rId199"/>
        </w:object>
      </w:r>
      <w:r w:rsidRPr="004D1F14">
        <w:t xml:space="preserve">  Alors, Il n’y a pas de solution pour </w:t>
      </w:r>
      <w:r w:rsidRPr="004D1F14">
        <w:rPr>
          <w:position w:val="-6"/>
        </w:rPr>
        <w:object w:dxaOrig="600" w:dyaOrig="279">
          <v:shape id="_x0000_i1122" type="#_x0000_t75" style="width:29.95pt;height:14.4pt" o:ole="">
            <v:imagedata r:id="rId200" o:title=""/>
          </v:shape>
          <o:OLEObject Type="Embed" ProgID="Equation.DSMT4" ShapeID="_x0000_i1122" DrawAspect="Content" ObjectID="_1281632979" r:id="rId201"/>
        </w:object>
      </w:r>
    </w:p>
    <w:p w:rsidR="005C0192" w:rsidRPr="004D1F14" w:rsidRDefault="005C0192" w:rsidP="004D1F14"/>
    <w:sectPr w:rsidR="005C0192" w:rsidRPr="004D1F14" w:rsidSect="005C0192">
      <w:footerReference w:type="default" r:id="rId202"/>
      <w:footerReference w:type="first" r:id="rId20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CBD" w:rsidRDefault="002D2CBD" w:rsidP="001B2114">
      <w:pPr>
        <w:spacing w:after="0" w:line="240" w:lineRule="auto"/>
      </w:pPr>
      <w:r>
        <w:separator/>
      </w:r>
    </w:p>
  </w:endnote>
  <w:endnote w:type="continuationSeparator" w:id="1">
    <w:p w:rsidR="002D2CBD" w:rsidRDefault="002D2CBD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7E171D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004F93">
          <w:rPr>
            <w:noProof/>
          </w:rPr>
          <w:t>4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7E171D" w:rsidP="005C0192">
        <w:pPr>
          <w:pStyle w:val="Footer"/>
          <w:jc w:val="right"/>
        </w:pPr>
        <w:fldSimple w:instr=" PAGE   \* MERGEFORMAT ">
          <w:r w:rsidR="002D2CBD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CBD" w:rsidRDefault="002D2CBD" w:rsidP="001B2114">
      <w:pPr>
        <w:spacing w:after="0" w:line="240" w:lineRule="auto"/>
      </w:pPr>
      <w:r>
        <w:separator/>
      </w:r>
    </w:p>
  </w:footnote>
  <w:footnote w:type="continuationSeparator" w:id="1">
    <w:p w:rsidR="002D2CBD" w:rsidRDefault="002D2CBD" w:rsidP="001B2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328CE"/>
    <w:multiLevelType w:val="hybridMultilevel"/>
    <w:tmpl w:val="A55A0934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349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4F93"/>
    <w:rsid w:val="00004F93"/>
    <w:rsid w:val="00020410"/>
    <w:rsid w:val="00036034"/>
    <w:rsid w:val="00061454"/>
    <w:rsid w:val="00062156"/>
    <w:rsid w:val="0008679A"/>
    <w:rsid w:val="000C0A18"/>
    <w:rsid w:val="000E60FE"/>
    <w:rsid w:val="001469B1"/>
    <w:rsid w:val="00165B5E"/>
    <w:rsid w:val="001779EB"/>
    <w:rsid w:val="0018455B"/>
    <w:rsid w:val="001904B1"/>
    <w:rsid w:val="001B2114"/>
    <w:rsid w:val="001B6FFB"/>
    <w:rsid w:val="00215BD4"/>
    <w:rsid w:val="0022638F"/>
    <w:rsid w:val="00251B1E"/>
    <w:rsid w:val="002932E0"/>
    <w:rsid w:val="002B13FD"/>
    <w:rsid w:val="002C35D0"/>
    <w:rsid w:val="002D2CBD"/>
    <w:rsid w:val="002F5430"/>
    <w:rsid w:val="00301B47"/>
    <w:rsid w:val="00353CB2"/>
    <w:rsid w:val="003651AD"/>
    <w:rsid w:val="003A179C"/>
    <w:rsid w:val="0040094D"/>
    <w:rsid w:val="00416EBF"/>
    <w:rsid w:val="004458F5"/>
    <w:rsid w:val="004D1F14"/>
    <w:rsid w:val="004E41B3"/>
    <w:rsid w:val="004E7EAD"/>
    <w:rsid w:val="004F65E4"/>
    <w:rsid w:val="00516912"/>
    <w:rsid w:val="00566CED"/>
    <w:rsid w:val="00576D7A"/>
    <w:rsid w:val="005842A4"/>
    <w:rsid w:val="005C0192"/>
    <w:rsid w:val="005F1493"/>
    <w:rsid w:val="005F71F3"/>
    <w:rsid w:val="006606E5"/>
    <w:rsid w:val="00682659"/>
    <w:rsid w:val="00682D2C"/>
    <w:rsid w:val="006906C6"/>
    <w:rsid w:val="0069603D"/>
    <w:rsid w:val="006B7E20"/>
    <w:rsid w:val="00711B99"/>
    <w:rsid w:val="0071265C"/>
    <w:rsid w:val="00727705"/>
    <w:rsid w:val="00754213"/>
    <w:rsid w:val="00766D77"/>
    <w:rsid w:val="007A20FF"/>
    <w:rsid w:val="007E171D"/>
    <w:rsid w:val="007F59FA"/>
    <w:rsid w:val="0081330E"/>
    <w:rsid w:val="00845C7B"/>
    <w:rsid w:val="00846157"/>
    <w:rsid w:val="008465FD"/>
    <w:rsid w:val="00865245"/>
    <w:rsid w:val="00866B20"/>
    <w:rsid w:val="008B452D"/>
    <w:rsid w:val="008C3F42"/>
    <w:rsid w:val="008D604E"/>
    <w:rsid w:val="00923313"/>
    <w:rsid w:val="009254D2"/>
    <w:rsid w:val="00960419"/>
    <w:rsid w:val="009657C5"/>
    <w:rsid w:val="009716AC"/>
    <w:rsid w:val="0097406E"/>
    <w:rsid w:val="0098472B"/>
    <w:rsid w:val="009A0982"/>
    <w:rsid w:val="009B25AE"/>
    <w:rsid w:val="009B3AEF"/>
    <w:rsid w:val="009C2F5A"/>
    <w:rsid w:val="009C5B7D"/>
    <w:rsid w:val="009D61FD"/>
    <w:rsid w:val="009D6BCF"/>
    <w:rsid w:val="009E38F6"/>
    <w:rsid w:val="00A10AEB"/>
    <w:rsid w:val="00A26B02"/>
    <w:rsid w:val="00A33811"/>
    <w:rsid w:val="00A67226"/>
    <w:rsid w:val="00AC42B0"/>
    <w:rsid w:val="00AD6BDF"/>
    <w:rsid w:val="00AE18E0"/>
    <w:rsid w:val="00AF0AB5"/>
    <w:rsid w:val="00B05E9D"/>
    <w:rsid w:val="00B06197"/>
    <w:rsid w:val="00B26FE5"/>
    <w:rsid w:val="00B43569"/>
    <w:rsid w:val="00B644DF"/>
    <w:rsid w:val="00B97872"/>
    <w:rsid w:val="00BD3B6A"/>
    <w:rsid w:val="00C0129D"/>
    <w:rsid w:val="00C62DCC"/>
    <w:rsid w:val="00CE0695"/>
    <w:rsid w:val="00CF0256"/>
    <w:rsid w:val="00D10341"/>
    <w:rsid w:val="00D275BF"/>
    <w:rsid w:val="00D47A53"/>
    <w:rsid w:val="00D64683"/>
    <w:rsid w:val="00D66388"/>
    <w:rsid w:val="00D84C41"/>
    <w:rsid w:val="00D95D36"/>
    <w:rsid w:val="00DA3519"/>
    <w:rsid w:val="00DA5ED7"/>
    <w:rsid w:val="00DA7B91"/>
    <w:rsid w:val="00DC3307"/>
    <w:rsid w:val="00DC66B5"/>
    <w:rsid w:val="00DC7700"/>
    <w:rsid w:val="00DD0A5F"/>
    <w:rsid w:val="00DD225A"/>
    <w:rsid w:val="00DD3264"/>
    <w:rsid w:val="00DE3250"/>
    <w:rsid w:val="00E4117B"/>
    <w:rsid w:val="00E65FA1"/>
    <w:rsid w:val="00E77467"/>
    <w:rsid w:val="00E847CF"/>
    <w:rsid w:val="00E96CE4"/>
    <w:rsid w:val="00EA368F"/>
    <w:rsid w:val="00ED2F0A"/>
    <w:rsid w:val="00ED4498"/>
    <w:rsid w:val="00EE70AC"/>
    <w:rsid w:val="00F02A60"/>
    <w:rsid w:val="00F26185"/>
    <w:rsid w:val="00FA1F93"/>
    <w:rsid w:val="00FA320B"/>
    <w:rsid w:val="00FB2F03"/>
    <w:rsid w:val="00FC7C61"/>
    <w:rsid w:val="00FD2D77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fillcolor="none"/>
    </o:shapedefaults>
    <o:shapelayout v:ext="edit">
      <o:idmap v:ext="edit" data="1"/>
      <o:rules v:ext="edit">
        <o:r id="V:Rule1" type="connector" idref="#_x0000_s1045"/>
        <o:r id="V:Rule2" type="connector" idref="#_x0000_s1059"/>
        <o:r id="V:Rule3" type="connector" idref="#_x0000_s1041"/>
        <o:r id="V:Rule4" type="connector" idref="#_x0000_s1046"/>
        <o:r id="V:Rule5" type="connector" idref="#_x0000_s1049"/>
        <o:r id="V:Rule6" type="connector" idref="#_x0000_s1040"/>
        <o:r id="V:Rule7" type="connector" idref="#_x0000_s1060"/>
        <o:r id="V:Rule8" type="connector" idref="#_x0000_s1050"/>
        <o:r id="V:Rule9" type="connector" idref="#_x0000_s1058"/>
        <o:r id="V:Rule10" type="connector" idref="#_x0000_s1044"/>
        <o:r id="V:Rule11" type="connector" idref="#_x0000_s1057"/>
        <o:r id="V:Rule12" type="connector" idref="#_x0000_s1048"/>
        <o:r id="V:Rule13" type="connector" idref="#_x0000_s1042"/>
        <o:r id="V:Rule14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  <w:style w:type="table" w:styleId="TableGrid">
    <w:name w:val="Table Grid"/>
    <w:basedOn w:val="TableNormal"/>
    <w:uiPriority w:val="59"/>
    <w:rsid w:val="004D1F14"/>
    <w:pPr>
      <w:spacing w:before="0" w:after="0" w:line="240" w:lineRule="auto"/>
    </w:pPr>
    <w:rPr>
      <w:rFonts w:eastAsiaTheme="minorHAnsi"/>
      <w:lang w:val="en-CA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6.bin"/><Relationship Id="rId42" Type="http://schemas.openxmlformats.org/officeDocument/2006/relationships/image" Target="media/image15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3.wmf"/><Relationship Id="rId138" Type="http://schemas.openxmlformats.org/officeDocument/2006/relationships/oleObject" Target="embeddings/oleObject74.bin"/><Relationship Id="rId159" Type="http://schemas.openxmlformats.org/officeDocument/2006/relationships/image" Target="media/image67.wmf"/><Relationship Id="rId170" Type="http://schemas.openxmlformats.org/officeDocument/2006/relationships/oleObject" Target="embeddings/oleObject94.bin"/><Relationship Id="rId191" Type="http://schemas.openxmlformats.org/officeDocument/2006/relationships/oleObject" Target="embeddings/oleObject109.bin"/><Relationship Id="rId205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7.bin"/><Relationship Id="rId11" Type="http://schemas.openxmlformats.org/officeDocument/2006/relationships/image" Target="media/image2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2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49.wmf"/><Relationship Id="rId128" Type="http://schemas.openxmlformats.org/officeDocument/2006/relationships/oleObject" Target="embeddings/oleObject69.bin"/><Relationship Id="rId144" Type="http://schemas.openxmlformats.org/officeDocument/2006/relationships/oleObject" Target="embeddings/oleObject77.bin"/><Relationship Id="rId149" Type="http://schemas.openxmlformats.org/officeDocument/2006/relationships/image" Target="media/image62.wmf"/><Relationship Id="rId5" Type="http://schemas.openxmlformats.org/officeDocument/2006/relationships/settings" Target="settings.xml"/><Relationship Id="rId90" Type="http://schemas.openxmlformats.org/officeDocument/2006/relationships/image" Target="media/image36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5.bin"/><Relationship Id="rId165" Type="http://schemas.openxmlformats.org/officeDocument/2006/relationships/oleObject" Target="embeddings/oleObject89.bin"/><Relationship Id="rId181" Type="http://schemas.openxmlformats.org/officeDocument/2006/relationships/oleObject" Target="embeddings/oleObject103.bin"/><Relationship Id="rId186" Type="http://schemas.openxmlformats.org/officeDocument/2006/relationships/oleObject" Target="embeddings/oleObject106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8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6.wmf"/><Relationship Id="rId113" Type="http://schemas.openxmlformats.org/officeDocument/2006/relationships/image" Target="media/image45.wmf"/><Relationship Id="rId118" Type="http://schemas.openxmlformats.org/officeDocument/2006/relationships/oleObject" Target="embeddings/oleObject64.bin"/><Relationship Id="rId134" Type="http://schemas.openxmlformats.org/officeDocument/2006/relationships/oleObject" Target="embeddings/oleObject72.bin"/><Relationship Id="rId139" Type="http://schemas.openxmlformats.org/officeDocument/2006/relationships/image" Target="media/image57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0.bin"/><Relationship Id="rId155" Type="http://schemas.openxmlformats.org/officeDocument/2006/relationships/image" Target="media/image65.wmf"/><Relationship Id="rId171" Type="http://schemas.openxmlformats.org/officeDocument/2006/relationships/oleObject" Target="embeddings/oleObject95.bin"/><Relationship Id="rId176" Type="http://schemas.openxmlformats.org/officeDocument/2006/relationships/oleObject" Target="embeddings/oleObject100.bin"/><Relationship Id="rId192" Type="http://schemas.openxmlformats.org/officeDocument/2006/relationships/image" Target="media/image75.wmf"/><Relationship Id="rId197" Type="http://schemas.openxmlformats.org/officeDocument/2006/relationships/oleObject" Target="embeddings/oleObject112.bin"/><Relationship Id="rId201" Type="http://schemas.openxmlformats.org/officeDocument/2006/relationships/oleObject" Target="embeddings/oleObject114.bin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5.bin"/><Relationship Id="rId108" Type="http://schemas.openxmlformats.org/officeDocument/2006/relationships/image" Target="media/image43.wmf"/><Relationship Id="rId124" Type="http://schemas.openxmlformats.org/officeDocument/2006/relationships/oleObject" Target="embeddings/oleObject67.bin"/><Relationship Id="rId129" Type="http://schemas.openxmlformats.org/officeDocument/2006/relationships/image" Target="media/image52.wmf"/><Relationship Id="rId54" Type="http://schemas.openxmlformats.org/officeDocument/2006/relationships/image" Target="media/image20.wmf"/><Relationship Id="rId70" Type="http://schemas.openxmlformats.org/officeDocument/2006/relationships/oleObject" Target="embeddings/oleObject36.bin"/><Relationship Id="rId75" Type="http://schemas.openxmlformats.org/officeDocument/2006/relationships/image" Target="media/image29.wmf"/><Relationship Id="rId91" Type="http://schemas.openxmlformats.org/officeDocument/2006/relationships/oleObject" Target="embeddings/oleObject47.bin"/><Relationship Id="rId96" Type="http://schemas.openxmlformats.org/officeDocument/2006/relationships/image" Target="media/image39.wmf"/><Relationship Id="rId140" Type="http://schemas.openxmlformats.org/officeDocument/2006/relationships/oleObject" Target="embeddings/oleObject75.bin"/><Relationship Id="rId145" Type="http://schemas.openxmlformats.org/officeDocument/2006/relationships/image" Target="media/image60.wmf"/><Relationship Id="rId161" Type="http://schemas.openxmlformats.org/officeDocument/2006/relationships/image" Target="media/image68.png"/><Relationship Id="rId166" Type="http://schemas.openxmlformats.org/officeDocument/2006/relationships/oleObject" Target="embeddings/oleObject90.bin"/><Relationship Id="rId182" Type="http://schemas.openxmlformats.org/officeDocument/2006/relationships/image" Target="media/image71.wmf"/><Relationship Id="rId187" Type="http://schemas.openxmlformats.org/officeDocument/2006/relationships/image" Target="media/image7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1.bin"/><Relationship Id="rId119" Type="http://schemas.openxmlformats.org/officeDocument/2006/relationships/image" Target="media/image47.wmf"/><Relationship Id="rId44" Type="http://schemas.openxmlformats.org/officeDocument/2006/relationships/image" Target="media/image16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4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4.wmf"/><Relationship Id="rId130" Type="http://schemas.openxmlformats.org/officeDocument/2006/relationships/oleObject" Target="embeddings/oleObject70.bin"/><Relationship Id="rId135" Type="http://schemas.openxmlformats.org/officeDocument/2006/relationships/image" Target="media/image55.wmf"/><Relationship Id="rId151" Type="http://schemas.openxmlformats.org/officeDocument/2006/relationships/image" Target="media/image63.wmf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101.bin"/><Relationship Id="rId198" Type="http://schemas.openxmlformats.org/officeDocument/2006/relationships/image" Target="media/image78.wmf"/><Relationship Id="rId172" Type="http://schemas.openxmlformats.org/officeDocument/2006/relationships/oleObject" Target="embeddings/oleObject96.bin"/><Relationship Id="rId193" Type="http://schemas.openxmlformats.org/officeDocument/2006/relationships/oleObject" Target="embeddings/oleObject110.bin"/><Relationship Id="rId202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1.wmf"/><Relationship Id="rId120" Type="http://schemas.openxmlformats.org/officeDocument/2006/relationships/oleObject" Target="embeddings/oleObject65.bin"/><Relationship Id="rId125" Type="http://schemas.openxmlformats.org/officeDocument/2006/relationships/image" Target="media/image50.wmf"/><Relationship Id="rId141" Type="http://schemas.openxmlformats.org/officeDocument/2006/relationships/image" Target="media/image58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1.bin"/><Relationship Id="rId188" Type="http://schemas.openxmlformats.org/officeDocument/2006/relationships/oleObject" Target="embeddings/oleObject107.bin"/><Relationship Id="rId7" Type="http://schemas.openxmlformats.org/officeDocument/2006/relationships/footnotes" Target="footnotes.xml"/><Relationship Id="rId71" Type="http://schemas.openxmlformats.org/officeDocument/2006/relationships/image" Target="media/image27.wmf"/><Relationship Id="rId92" Type="http://schemas.openxmlformats.org/officeDocument/2006/relationships/image" Target="media/image37.wmf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104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4.wmf"/><Relationship Id="rId115" Type="http://schemas.openxmlformats.org/officeDocument/2006/relationships/image" Target="media/image46.wmf"/><Relationship Id="rId131" Type="http://schemas.openxmlformats.org/officeDocument/2006/relationships/image" Target="media/image53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66.wmf"/><Relationship Id="rId178" Type="http://schemas.openxmlformats.org/officeDocument/2006/relationships/image" Target="media/image69.wmf"/><Relationship Id="rId61" Type="http://schemas.openxmlformats.org/officeDocument/2006/relationships/image" Target="media/image23.wmf"/><Relationship Id="rId82" Type="http://schemas.openxmlformats.org/officeDocument/2006/relationships/image" Target="media/image32.wmf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7.bin"/><Relationship Id="rId194" Type="http://schemas.openxmlformats.org/officeDocument/2006/relationships/image" Target="media/image76.wmf"/><Relationship Id="rId199" Type="http://schemas.openxmlformats.org/officeDocument/2006/relationships/oleObject" Target="embeddings/oleObject113.bin"/><Relationship Id="rId203" Type="http://schemas.openxmlformats.org/officeDocument/2006/relationships/footer" Target="footer2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1.wmf"/><Relationship Id="rId77" Type="http://schemas.openxmlformats.org/officeDocument/2006/relationships/image" Target="media/image30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8.bin"/><Relationship Id="rId147" Type="http://schemas.openxmlformats.org/officeDocument/2006/relationships/image" Target="media/image61.wmf"/><Relationship Id="rId168" Type="http://schemas.openxmlformats.org/officeDocument/2006/relationships/oleObject" Target="embeddings/oleObject92.bin"/><Relationship Id="rId8" Type="http://schemas.openxmlformats.org/officeDocument/2006/relationships/endnotes" Target="endnotes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48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105.bin"/><Relationship Id="rId189" Type="http://schemas.openxmlformats.org/officeDocument/2006/relationships/oleObject" Target="embeddings/oleObject108.bin"/><Relationship Id="rId3" Type="http://schemas.openxmlformats.org/officeDocument/2006/relationships/numbering" Target="numbering.xml"/><Relationship Id="rId25" Type="http://schemas.openxmlformats.org/officeDocument/2006/relationships/oleObject" Target="embeddings/oleObject9.bin"/><Relationship Id="rId46" Type="http://schemas.openxmlformats.org/officeDocument/2006/relationships/image" Target="media/image17.wmf"/><Relationship Id="rId67" Type="http://schemas.openxmlformats.org/officeDocument/2006/relationships/image" Target="media/image25.wmf"/><Relationship Id="rId116" Type="http://schemas.openxmlformats.org/officeDocument/2006/relationships/oleObject" Target="embeddings/oleObject62.bin"/><Relationship Id="rId137" Type="http://schemas.openxmlformats.org/officeDocument/2006/relationships/image" Target="media/image56.wmf"/><Relationship Id="rId158" Type="http://schemas.openxmlformats.org/officeDocument/2006/relationships/oleObject" Target="embeddings/oleObject8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64.wmf"/><Relationship Id="rId174" Type="http://schemas.openxmlformats.org/officeDocument/2006/relationships/oleObject" Target="embeddings/oleObject98.bin"/><Relationship Id="rId179" Type="http://schemas.openxmlformats.org/officeDocument/2006/relationships/oleObject" Target="embeddings/oleObject102.bin"/><Relationship Id="rId195" Type="http://schemas.openxmlformats.org/officeDocument/2006/relationships/oleObject" Target="embeddings/oleObject111.bin"/><Relationship Id="rId190" Type="http://schemas.openxmlformats.org/officeDocument/2006/relationships/image" Target="media/image74.wmf"/><Relationship Id="rId204" Type="http://schemas.openxmlformats.org/officeDocument/2006/relationships/fontTable" Target="fontTable.xml"/><Relationship Id="rId15" Type="http://schemas.openxmlformats.org/officeDocument/2006/relationships/oleObject" Target="embeddings/oleObject3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2.wmf"/><Relationship Id="rId127" Type="http://schemas.openxmlformats.org/officeDocument/2006/relationships/image" Target="media/image5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0.bin"/><Relationship Id="rId94" Type="http://schemas.openxmlformats.org/officeDocument/2006/relationships/image" Target="media/image38.wmf"/><Relationship Id="rId99" Type="http://schemas.openxmlformats.org/officeDocument/2006/relationships/image" Target="media/image40.wmf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6.bin"/><Relationship Id="rId143" Type="http://schemas.openxmlformats.org/officeDocument/2006/relationships/image" Target="media/image59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8.bin"/><Relationship Id="rId169" Type="http://schemas.openxmlformats.org/officeDocument/2006/relationships/oleObject" Target="embeddings/oleObject93.bin"/><Relationship Id="rId185" Type="http://schemas.openxmlformats.org/officeDocument/2006/relationships/image" Target="media/image72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image" Target="media/image70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0.bin"/><Relationship Id="rId133" Type="http://schemas.openxmlformats.org/officeDocument/2006/relationships/image" Target="media/image54.wmf"/><Relationship Id="rId154" Type="http://schemas.openxmlformats.org/officeDocument/2006/relationships/oleObject" Target="embeddings/oleObject82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77.wmf"/><Relationship Id="rId200" Type="http://schemas.openxmlformats.org/officeDocument/2006/relationships/image" Target="media/image7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5</TotalTime>
  <Pages>9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>Hossein Rahimzadeh</Manager>
  <Company>www.pfonda.com</Company>
  <LinksUpToDate>false</LinksUpToDate>
  <CharactersWithSpaces>4235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Puits de potentiel infini entre -a et a</dc:title>
  <dc:subject>Mécanique Quantique</dc:subject>
  <dc:creator>Hossein Rahimzadeh</dc:creator>
  <cp:lastModifiedBy>Hossein Rahimzadeh</cp:lastModifiedBy>
  <cp:revision>2</cp:revision>
  <cp:lastPrinted>2008-08-17T20:43:00Z</cp:lastPrinted>
  <dcterms:created xsi:type="dcterms:W3CDTF">2008-08-31T04:04:00Z</dcterms:created>
  <dcterms:modified xsi:type="dcterms:W3CDTF">2008-08-31T04:09:00Z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