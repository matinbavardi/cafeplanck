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1342C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1342CD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1342CD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www.pfonda.com</w:t>
                    </w:r>
                  </w:p>
                </w:tc>
              </w:sdtContent>
            </w:sdt>
          </w:tr>
          <w:tr w:rsidR="005C0192" w:rsidRPr="001342CD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F0AD00" w:themeColor="accent1"/>
                </w:tcBorders>
                <w:vAlign w:val="center"/>
              </w:tcPr>
              <w:p w:rsidR="005C0192" w:rsidRPr="001342CD" w:rsidRDefault="001342C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</w:pPr>
                <w:r w:rsidRPr="001342CD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>Puits de potentiel infini entre 0 et</w:t>
                </w:r>
                <w:r w:rsidR="00C642DA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 xml:space="preserve"> L</w:t>
                </w:r>
                <w:r w:rsidRPr="001342CD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 xml:space="preserve"> </w:t>
                </w:r>
              </w:p>
            </w:tc>
          </w:tr>
          <w:tr w:rsidR="005C0192" w:rsidRPr="001342C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1342CD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1342C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1342C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1342CD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1342CD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1342CD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1342CD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1342CD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1342CD" w:rsidRDefault="00D964E4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>
                      <w:rPr>
                        <w:b/>
                        <w:bCs/>
                      </w:rPr>
                      <w:t>8/30/2008</w:t>
                    </w:r>
                  </w:p>
                </w:tc>
              </w:sdtContent>
            </w:sdt>
          </w:tr>
        </w:tbl>
        <w:p w:rsidR="005C0192" w:rsidRPr="001342CD" w:rsidRDefault="005C0192"/>
        <w:p w:rsidR="005C0192" w:rsidRPr="001342CD" w:rsidRDefault="005C0192"/>
        <w:p w:rsidR="005C0192" w:rsidRPr="001342CD" w:rsidRDefault="005C0192"/>
        <w:p w:rsidR="005C0192" w:rsidRPr="001342CD" w:rsidRDefault="005C0192">
          <w:r w:rsidRPr="001342CD">
            <w:br w:type="page"/>
          </w:r>
        </w:p>
      </w:sdtContent>
    </w:sdt>
    <w:p w:rsidR="001342CD" w:rsidRPr="001342CD" w:rsidRDefault="001342CD" w:rsidP="001342CD">
      <w:pPr>
        <w:pStyle w:val="Title"/>
        <w:rPr>
          <w:lang w:val="fr-CA"/>
        </w:rPr>
      </w:pPr>
      <w:r w:rsidRPr="001342CD">
        <w:rPr>
          <w:lang w:val="fr-CA"/>
        </w:rPr>
        <w:lastRenderedPageBreak/>
        <w:t>Puits de potentiel infini en une dimension entre 0 et L</w:t>
      </w:r>
    </w:p>
    <w:p w:rsidR="001342CD" w:rsidRPr="001342CD" w:rsidRDefault="001342CD" w:rsidP="001342CD">
      <w:pPr>
        <w:jc w:val="center"/>
      </w:pPr>
      <w:r w:rsidRPr="001342CD">
        <w:rPr>
          <w:position w:val="-50"/>
        </w:rPr>
        <w:object w:dxaOrig="24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0.95pt;height:56.45pt" o:ole="">
            <v:imagedata r:id="rId9" o:title=""/>
          </v:shape>
          <o:OLEObject Type="Embed" ProgID="Equation.DSMT4" ShapeID="_x0000_i1026" DrawAspect="Content" ObjectID="_1281633269" r:id="rId10"/>
        </w:object>
      </w:r>
    </w:p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3544"/>
        <w:gridCol w:w="425"/>
        <w:gridCol w:w="3828"/>
        <w:gridCol w:w="425"/>
        <w:gridCol w:w="3544"/>
      </w:tblGrid>
      <w:tr w:rsidR="001342CD" w:rsidRPr="001342CD" w:rsidTr="00120F4E">
        <w:tc>
          <w:tcPr>
            <w:tcW w:w="11766" w:type="dxa"/>
            <w:gridSpan w:val="5"/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lang w:val="fr-CA"/>
              </w:rPr>
            </w:pPr>
            <w:r w:rsidRPr="001342CD">
              <w:rPr>
                <w:lang w:val="fr-CA"/>
              </w:rPr>
              <w:t xml:space="preserve">Le cas </w:t>
            </w:r>
            <w:r w:rsidRPr="001342CD">
              <w:rPr>
                <w:position w:val="-6"/>
                <w:lang w:val="fr-CA" w:bidi="en-US"/>
              </w:rPr>
              <w:object w:dxaOrig="600" w:dyaOrig="279">
                <v:shape id="_x0000_i1027" type="#_x0000_t75" style="width:29.95pt;height:14.4pt" o:ole="">
                  <v:imagedata r:id="rId11" o:title=""/>
                </v:shape>
                <o:OLEObject Type="Embed" ProgID="Equation.DSMT4" ShapeID="_x0000_i1027" DrawAspect="Content" ObjectID="_1281633270" r:id="rId12"/>
              </w:object>
            </w:r>
          </w:p>
        </w:tc>
      </w:tr>
      <w:tr w:rsidR="001342CD" w:rsidRPr="001342CD" w:rsidTr="00120F4E">
        <w:tc>
          <w:tcPr>
            <w:tcW w:w="11766" w:type="dxa"/>
            <w:gridSpan w:val="5"/>
          </w:tcPr>
          <w:p w:rsidR="001342CD" w:rsidRPr="001342CD" w:rsidRDefault="001342CD" w:rsidP="00120F4E">
            <w:pPr>
              <w:jc w:val="center"/>
              <w:rPr>
                <w:b/>
                <w:color w:val="F0AD00" w:themeColor="accent1"/>
              </w:rPr>
            </w:pPr>
          </w:p>
          <w:p w:rsidR="001342CD" w:rsidRPr="001342CD" w:rsidRDefault="001342CD" w:rsidP="00120F4E">
            <w:pPr>
              <w:jc w:val="center"/>
              <w:rPr>
                <w:b/>
                <w:color w:val="F0AD00" w:themeColor="accent1"/>
              </w:rPr>
            </w:pPr>
          </w:p>
          <w:p w:rsidR="001342CD" w:rsidRPr="001342CD" w:rsidRDefault="001342CD" w:rsidP="00120F4E">
            <w:pPr>
              <w:jc w:val="center"/>
              <w:rPr>
                <w:b/>
                <w:color w:val="F0AD00" w:themeColor="accent1"/>
              </w:rPr>
            </w:pPr>
            <w:r w:rsidRPr="001342CD">
              <w:rPr>
                <w:b/>
                <w:noProof/>
                <w:color w:val="F0AD00" w:themeColor="accent1"/>
                <w:lang w:eastAsia="fr-CA"/>
              </w:rPr>
              <w:drawing>
                <wp:inline distT="0" distB="0" distL="0" distR="0">
                  <wp:extent cx="2009774" cy="1176337"/>
                  <wp:effectExtent l="19050" t="0" r="0" b="0"/>
                  <wp:docPr id="10" name="Picture 9" descr="La barrière de potntiel-E plus petit que V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 barrière de potntiel-E plus petit que V0.bmp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4" cy="117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42CD" w:rsidRPr="001342CD" w:rsidRDefault="001342CD" w:rsidP="00120F4E">
            <w:pPr>
              <w:rPr>
                <w:b/>
                <w:color w:val="F0AD00" w:themeColor="accent1"/>
              </w:rPr>
            </w:pP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lang w:val="fr-CA"/>
              </w:rPr>
            </w:pPr>
            <w:r w:rsidRPr="001342CD">
              <w:rPr>
                <w:lang w:val="fr-CA"/>
              </w:rPr>
              <w:t xml:space="preserve">Région </w:t>
            </w:r>
            <w:r w:rsidRPr="001342CD">
              <w:rPr>
                <w:lang w:val="fr-CA" w:bidi="en-US"/>
              </w:rPr>
              <w:object w:dxaOrig="200" w:dyaOrig="260">
                <v:shape id="_x0000_i1028" type="#_x0000_t75" style="width:10.35pt;height:12.65pt" o:ole="">
                  <v:imagedata r:id="rId14" o:title=""/>
                </v:shape>
                <o:OLEObject Type="Embed" ProgID="Equation.DSMT4" ShapeID="_x0000_i1028" DrawAspect="Content" ObjectID="_1281633271" r:id="rId15"/>
              </w:object>
            </w:r>
          </w:p>
        </w:tc>
        <w:tc>
          <w:tcPr>
            <w:tcW w:w="425" w:type="dxa"/>
            <w:vMerge w:val="restart"/>
            <w:tcBorders>
              <w:left w:val="single" w:sz="8" w:space="0" w:color="auto"/>
            </w:tcBorders>
            <w:shd w:val="clear" w:color="auto" w:fill="DCDFE5" w:themeFill="text2" w:themeFillTint="33"/>
            <w:textDirection w:val="btLr"/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sz w:val="24"/>
                <w:szCs w:val="24"/>
                <w:lang w:val="fr-CA"/>
              </w:rPr>
            </w:pPr>
            <w:r w:rsidRPr="001342CD">
              <w:rPr>
                <w:sz w:val="24"/>
                <w:szCs w:val="24"/>
                <w:lang w:val="fr-CA"/>
              </w:rPr>
              <w:t>Frontière X= 0</w:t>
            </w: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lang w:val="fr-CA"/>
              </w:rPr>
            </w:pPr>
            <w:r w:rsidRPr="001342CD">
              <w:rPr>
                <w:lang w:val="fr-CA"/>
              </w:rPr>
              <w:t xml:space="preserve">Région </w:t>
            </w:r>
            <w:r w:rsidRPr="001342CD">
              <w:rPr>
                <w:lang w:val="fr-CA" w:bidi="en-US"/>
              </w:rPr>
              <w:object w:dxaOrig="260" w:dyaOrig="260">
                <v:shape id="_x0000_i1029" type="#_x0000_t75" style="width:12.65pt;height:12.65pt" o:ole="">
                  <v:imagedata r:id="rId16" o:title=""/>
                </v:shape>
                <o:OLEObject Type="Embed" ProgID="Equation.DSMT4" ShapeID="_x0000_i1029" DrawAspect="Content" ObjectID="_1281633272" r:id="rId17"/>
              </w:object>
            </w: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DCDFE5" w:themeFill="text2" w:themeFillTint="33"/>
            <w:textDirection w:val="btLr"/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lang w:val="fr-CA"/>
              </w:rPr>
            </w:pPr>
            <w:r w:rsidRPr="001342CD">
              <w:rPr>
                <w:sz w:val="24"/>
                <w:szCs w:val="24"/>
                <w:lang w:val="fr-CA"/>
              </w:rPr>
              <w:t>Frontière X= L</w:t>
            </w: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lang w:val="fr-CA"/>
              </w:rPr>
            </w:pPr>
            <w:r w:rsidRPr="001342CD">
              <w:rPr>
                <w:lang w:val="fr-CA"/>
              </w:rPr>
              <w:t xml:space="preserve">Région </w:t>
            </w:r>
            <w:r w:rsidRPr="001342CD">
              <w:rPr>
                <w:lang w:val="fr-CA" w:bidi="en-US"/>
              </w:rPr>
              <w:object w:dxaOrig="340" w:dyaOrig="260">
                <v:shape id="_x0000_i1030" type="#_x0000_t75" style="width:17.3pt;height:12.65pt" o:ole="">
                  <v:imagedata r:id="rId18" o:title=""/>
                </v:shape>
                <o:OLEObject Type="Embed" ProgID="Equation.DSMT4" ShapeID="_x0000_i1030" DrawAspect="Content" ObjectID="_1281633273" r:id="rId19"/>
              </w:object>
            </w: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1500" w:dyaOrig="380">
                <v:shape id="_x0000_i1031" type="#_x0000_t75" style="width:74.9pt;height:19pt" o:ole="">
                  <v:imagedata r:id="rId20" o:title=""/>
                </v:shape>
                <o:OLEObject Type="Embed" ProgID="Equation.DSMT4" ShapeID="_x0000_i1031" DrawAspect="Content" ObjectID="_1281633274" r:id="rId21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1500" w:dyaOrig="380">
                <v:shape id="_x0000_i1032" type="#_x0000_t75" style="width:74.9pt;height:19pt" o:ole="">
                  <v:imagedata r:id="rId20" o:title=""/>
                </v:shape>
                <o:OLEObject Type="Embed" ProgID="Equation.DSMT4" ShapeID="_x0000_i1032" DrawAspect="Content" ObjectID="_1281633275" r:id="rId22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1500" w:dyaOrig="380">
                <v:shape id="_x0000_i1033" type="#_x0000_t75" style="width:74.9pt;height:19pt" o:ole="">
                  <v:imagedata r:id="rId20" o:title=""/>
                </v:shape>
                <o:OLEObject Type="Embed" ProgID="Equation.DSMT4" ShapeID="_x0000_i1033" DrawAspect="Content" ObjectID="_1281633276" r:id="rId23"/>
              </w:object>
            </w: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32"/>
                <w:lang w:bidi="en-US"/>
              </w:rPr>
              <w:object w:dxaOrig="3120" w:dyaOrig="760">
                <v:shape id="_x0000_i1034" type="#_x0000_t75" style="width:154.95pt;height:38pt" o:ole="">
                  <v:imagedata r:id="rId24" o:title=""/>
                </v:shape>
                <o:OLEObject Type="Embed" ProgID="Equation.DSMT4" ShapeID="_x0000_i1034" DrawAspect="Content" ObjectID="_1281633277" r:id="rId25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32"/>
                <w:lang w:bidi="en-US"/>
              </w:rPr>
              <w:object w:dxaOrig="3120" w:dyaOrig="760">
                <v:shape id="_x0000_i1035" type="#_x0000_t75" style="width:154.95pt;height:38pt" o:ole="">
                  <v:imagedata r:id="rId24" o:title=""/>
                </v:shape>
                <o:OLEObject Type="Embed" ProgID="Equation.DSMT4" ShapeID="_x0000_i1035" DrawAspect="Content" ObjectID="_1281633278" r:id="rId26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32"/>
                <w:lang w:bidi="en-US"/>
              </w:rPr>
              <w:object w:dxaOrig="3120" w:dyaOrig="760">
                <v:shape id="_x0000_i1036" type="#_x0000_t75" style="width:154.95pt;height:38pt" o:ole="">
                  <v:imagedata r:id="rId24" o:title=""/>
                </v:shape>
                <o:OLEObject Type="Embed" ProgID="Equation.DSMT4" ShapeID="_x0000_i1036" DrawAspect="Content" ObjectID="_1281633279" r:id="rId27"/>
              </w:object>
            </w: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24"/>
                <w:lang w:bidi="en-US"/>
              </w:rPr>
              <w:object w:dxaOrig="3340" w:dyaOrig="660">
                <v:shape id="_x0000_i1037" type="#_x0000_t75" style="width:167.05pt;height:32.85pt" o:ole="">
                  <v:imagedata r:id="rId28" o:title=""/>
                </v:shape>
                <o:OLEObject Type="Embed" ProgID="Equation.DSMT4" ShapeID="_x0000_i1037" DrawAspect="Content" ObjectID="_1281633280" r:id="rId29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24"/>
                <w:lang w:bidi="en-US"/>
              </w:rPr>
              <w:object w:dxaOrig="3340" w:dyaOrig="660">
                <v:shape id="_x0000_i1038" type="#_x0000_t75" style="width:167.05pt;height:32.85pt" o:ole="">
                  <v:imagedata r:id="rId28" o:title=""/>
                </v:shape>
                <o:OLEObject Type="Embed" ProgID="Equation.DSMT4" ShapeID="_x0000_i1038" DrawAspect="Content" ObjectID="_1281633281" r:id="rId30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24"/>
                <w:lang w:bidi="en-US"/>
              </w:rPr>
              <w:object w:dxaOrig="3340" w:dyaOrig="660">
                <v:shape id="_x0000_i1039" type="#_x0000_t75" style="width:167.05pt;height:32.85pt" o:ole="">
                  <v:imagedata r:id="rId28" o:title=""/>
                </v:shape>
                <o:OLEObject Type="Embed" ProgID="Equation.DSMT4" ShapeID="_x0000_i1039" DrawAspect="Content" ObjectID="_1281633282" r:id="rId31"/>
              </w:object>
            </w: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940" w:dyaOrig="320">
                <v:shape id="_x0000_i1040" type="#_x0000_t75" style="width:47.25pt;height:15.55pt" o:ole="">
                  <v:imagedata r:id="rId32" o:title=""/>
                </v:shape>
                <o:OLEObject Type="Embed" ProgID="Equation.DSMT4" ShapeID="_x0000_i1040" DrawAspect="Content" ObjectID="_1281633283" r:id="rId33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880" w:dyaOrig="320">
                <v:shape id="_x0000_i1041" type="#_x0000_t75" style="width:44.35pt;height:15.55pt" o:ole="">
                  <v:imagedata r:id="rId34" o:title=""/>
                </v:shape>
                <o:OLEObject Type="Embed" ProgID="Equation.DSMT4" ShapeID="_x0000_i1041" DrawAspect="Content" ObjectID="_1281633284" r:id="rId35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940" w:dyaOrig="320">
                <v:shape id="_x0000_i1042" type="#_x0000_t75" style="width:47.25pt;height:15.55pt" o:ole="">
                  <v:imagedata r:id="rId36" o:title=""/>
                </v:shape>
                <o:OLEObject Type="Embed" ProgID="Equation.DSMT4" ShapeID="_x0000_i1042" DrawAspect="Content" ObjectID="_1281633285" r:id="rId37"/>
              </w:object>
            </w: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/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24"/>
                <w:lang w:bidi="en-US"/>
              </w:rPr>
              <w:object w:dxaOrig="2240" w:dyaOrig="660">
                <v:shape id="_x0000_i1043" type="#_x0000_t75" style="width:111.75pt;height:32.85pt" o:ole="">
                  <v:imagedata r:id="rId38" o:title=""/>
                </v:shape>
                <o:OLEObject Type="Embed" ProgID="Equation.DSMT4" ShapeID="_x0000_i1043" DrawAspect="Content" ObjectID="_1281633286" r:id="rId39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/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/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24"/>
                <w:lang w:bidi="en-US"/>
              </w:rPr>
              <w:object w:dxaOrig="2400" w:dyaOrig="660">
                <v:shape id="_x0000_i1044" type="#_x0000_t75" style="width:119.8pt;height:32.85pt" o:ole="">
                  <v:imagedata r:id="rId40" o:title=""/>
                </v:shape>
                <o:OLEObject Type="Embed" ProgID="Equation.DSMT4" ShapeID="_x0000_i1044" DrawAspect="Content" ObjectID="_1281633287" r:id="rId41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/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24"/>
              </w:rPr>
            </w:pPr>
            <w:r w:rsidRPr="001342CD">
              <w:rPr>
                <w:rFonts w:eastAsiaTheme="minorEastAsia"/>
                <w:position w:val="-24"/>
                <w:lang w:bidi="en-US"/>
              </w:rPr>
              <w:object w:dxaOrig="2100" w:dyaOrig="660">
                <v:shape id="_x0000_i1045" type="#_x0000_t75" style="width:104.85pt;height:32.85pt" o:ole="">
                  <v:imagedata r:id="rId42" o:title=""/>
                </v:shape>
                <o:OLEObject Type="Embed" ProgID="Equation.DSMT4" ShapeID="_x0000_i1045" DrawAspect="Content" ObjectID="_1281633288" r:id="rId43"/>
              </w:object>
            </w:r>
            <w:r w:rsidRPr="001342CD">
              <w:t xml:space="preserve"> où </w:t>
            </w:r>
            <w:r w:rsidRPr="001342CD">
              <w:rPr>
                <w:rFonts w:eastAsiaTheme="minorEastAsia"/>
                <w:position w:val="-24"/>
                <w:lang w:bidi="en-US"/>
              </w:rPr>
              <w:object w:dxaOrig="1040" w:dyaOrig="620">
                <v:shape id="_x0000_i1046" type="#_x0000_t75" style="width:51.85pt;height:31.7pt" o:ole="">
                  <v:imagedata r:id="rId44" o:title=""/>
                </v:shape>
                <o:OLEObject Type="Embed" ProgID="Equation.DSMT4" ShapeID="_x0000_i1046" DrawAspect="Content" ObjectID="_1281633289" r:id="rId45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24"/>
              </w:rPr>
            </w:pPr>
            <w:r w:rsidRPr="001342CD">
              <w:rPr>
                <w:rFonts w:eastAsiaTheme="minorEastAsia"/>
                <w:position w:val="-12"/>
                <w:lang w:bidi="en-US"/>
              </w:rPr>
              <w:object w:dxaOrig="940" w:dyaOrig="360">
                <v:shape id="_x0000_i1047" type="#_x0000_t75" style="width:47.25pt;height:17.3pt" o:ole="">
                  <v:imagedata r:id="rId46" o:title=""/>
                </v:shape>
                <o:OLEObject Type="Embed" ProgID="Equation.DSMT4" ShapeID="_x0000_i1047" DrawAspect="Content" ObjectID="_1281633290" r:id="rId47"/>
              </w:object>
            </w:r>
            <w:r w:rsidRPr="001342CD">
              <w:t xml:space="preserve"> </w: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30"/>
              </w:rPr>
            </w:pPr>
            <w:r w:rsidRPr="001342CD">
              <w:rPr>
                <w:rFonts w:eastAsiaTheme="minorEastAsia"/>
                <w:position w:val="-12"/>
                <w:lang w:bidi="en-US"/>
              </w:rPr>
              <w:object w:dxaOrig="2820" w:dyaOrig="360">
                <v:shape id="_x0000_i1048" type="#_x0000_t75" style="width:139.4pt;height:17.85pt" o:ole="">
                  <v:imagedata r:id="rId48" o:title=""/>
                </v:shape>
                <o:OLEObject Type="Embed" ProgID="Equation.DSMT4" ShapeID="_x0000_i1048" DrawAspect="Content" ObjectID="_1281633291" r:id="rId49"/>
              </w:object>
            </w:r>
            <w:r w:rsidRPr="001342CD">
              <w:t xml:space="preserve"> où </w:t>
            </w:r>
            <w:r w:rsidRPr="001342CD">
              <w:rPr>
                <w:rFonts w:eastAsiaTheme="minorEastAsia"/>
                <w:position w:val="-24"/>
                <w:lang w:bidi="en-US"/>
              </w:rPr>
              <w:object w:dxaOrig="1040" w:dyaOrig="620">
                <v:shape id="_x0000_i1049" type="#_x0000_t75" style="width:51.85pt;height:31.7pt" o:ole="">
                  <v:imagedata r:id="rId44" o:title=""/>
                </v:shape>
                <o:OLEObject Type="Embed" ProgID="Equation.DSMT4" ShapeID="_x0000_i1049" DrawAspect="Content" ObjectID="_1281633292" r:id="rId50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24"/>
              </w:rPr>
            </w:pPr>
            <w:r w:rsidRPr="001342CD">
              <w:rPr>
                <w:rFonts w:eastAsiaTheme="minorEastAsia"/>
                <w:position w:val="-12"/>
                <w:lang w:bidi="en-US"/>
              </w:rPr>
              <w:object w:dxaOrig="1020" w:dyaOrig="360">
                <v:shape id="_x0000_i1050" type="#_x0000_t75" style="width:51.25pt;height:17.3pt" o:ole="">
                  <v:imagedata r:id="rId51" o:title=""/>
                </v:shape>
                <o:OLEObject Type="Embed" ProgID="Equation.DSMT4" ShapeID="_x0000_i1050" DrawAspect="Content" ObjectID="_1281633293" r:id="rId52"/>
              </w:object>
            </w:r>
          </w:p>
        </w:tc>
      </w:tr>
    </w:tbl>
    <w:p w:rsidR="001342CD" w:rsidRPr="001342CD" w:rsidRDefault="001342CD" w:rsidP="001342CD">
      <w:pPr>
        <w:rPr>
          <w:color w:val="F0AD00" w:themeColor="accent1"/>
        </w:rPr>
      </w:pPr>
    </w:p>
    <w:p w:rsidR="001342CD" w:rsidRPr="001342CD" w:rsidRDefault="001342CD" w:rsidP="001342CD">
      <w:pPr>
        <w:rPr>
          <w:color w:val="F0AD00" w:themeColor="accent1"/>
        </w:rPr>
      </w:pPr>
    </w:p>
    <w:p w:rsidR="001342CD" w:rsidRPr="001342CD" w:rsidRDefault="001342CD" w:rsidP="001342CD">
      <w:pPr>
        <w:pStyle w:val="Heading2"/>
        <w:rPr>
          <w:lang w:val="fr-CA"/>
        </w:rPr>
      </w:pPr>
      <w:r w:rsidRPr="001342CD">
        <w:rPr>
          <w:lang w:val="fr-CA"/>
        </w:rPr>
        <w:t>Les conditions de continuités :</w:t>
      </w:r>
    </w:p>
    <w:p w:rsidR="001342CD" w:rsidRPr="001342CD" w:rsidRDefault="001342CD" w:rsidP="001342CD">
      <w:r w:rsidRPr="001342CD">
        <w:t xml:space="preserve">À </w:t>
      </w:r>
      <w:r w:rsidRPr="001342CD">
        <w:rPr>
          <w:position w:val="-6"/>
        </w:rPr>
        <w:object w:dxaOrig="560" w:dyaOrig="279">
          <v:shape id="_x0000_i1051" type="#_x0000_t75" style="width:27.65pt;height:13.25pt" o:ole="">
            <v:imagedata r:id="rId53" o:title=""/>
          </v:shape>
          <o:OLEObject Type="Embed" ProgID="Equation.DSMT4" ShapeID="_x0000_i1051" DrawAspect="Content" ObjectID="_1281633294" r:id="rId54"/>
        </w:object>
      </w:r>
      <w:r w:rsidRPr="001342CD">
        <w:t> :</w:t>
      </w:r>
    </w:p>
    <w:p w:rsidR="001342CD" w:rsidRPr="001342CD" w:rsidRDefault="001342CD" w:rsidP="001342CD">
      <w:pPr>
        <w:pStyle w:val="ListParagraph"/>
        <w:numPr>
          <w:ilvl w:val="0"/>
          <w:numId w:val="1"/>
        </w:numPr>
        <w:spacing w:before="0" w:line="276" w:lineRule="auto"/>
      </w:pPr>
      <w:r w:rsidRPr="001342CD">
        <w:rPr>
          <w:position w:val="-12"/>
        </w:rPr>
        <w:object w:dxaOrig="4599" w:dyaOrig="360">
          <v:shape id="_x0000_i1052" type="#_x0000_t75" style="width:230.4pt;height:17.85pt" o:ole="">
            <v:imagedata r:id="rId55" o:title=""/>
          </v:shape>
          <o:OLEObject Type="Embed" ProgID="Equation.DSMT4" ShapeID="_x0000_i1052" DrawAspect="Content" ObjectID="_1281633295" r:id="rId56"/>
        </w:object>
      </w:r>
    </w:p>
    <w:p w:rsidR="001342CD" w:rsidRPr="001342CD" w:rsidRDefault="001342CD" w:rsidP="001342CD">
      <w:r w:rsidRPr="001342CD">
        <w:t xml:space="preserve">À </w:t>
      </w:r>
      <w:r w:rsidRPr="001342CD">
        <w:rPr>
          <w:position w:val="-6"/>
        </w:rPr>
        <w:object w:dxaOrig="580" w:dyaOrig="279">
          <v:shape id="_x0000_i1053" type="#_x0000_t75" style="width:28.2pt;height:13.25pt" o:ole="">
            <v:imagedata r:id="rId57" o:title=""/>
          </v:shape>
          <o:OLEObject Type="Embed" ProgID="Equation.DSMT4" ShapeID="_x0000_i1053" DrawAspect="Content" ObjectID="_1281633296" r:id="rId58"/>
        </w:object>
      </w:r>
      <w:r w:rsidRPr="001342CD">
        <w:t> :</w:t>
      </w:r>
    </w:p>
    <w:p w:rsidR="001342CD" w:rsidRPr="001342CD" w:rsidRDefault="001342CD" w:rsidP="001342CD">
      <w:pPr>
        <w:pStyle w:val="ListParagraph"/>
        <w:numPr>
          <w:ilvl w:val="0"/>
          <w:numId w:val="1"/>
        </w:numPr>
        <w:spacing w:before="0" w:line="276" w:lineRule="auto"/>
      </w:pPr>
      <w:r w:rsidRPr="001342CD">
        <w:rPr>
          <w:position w:val="-28"/>
        </w:rPr>
        <w:object w:dxaOrig="6820" w:dyaOrig="520">
          <v:shape id="_x0000_i1054" type="#_x0000_t75" style="width:341.55pt;height:26.5pt" o:ole="">
            <v:imagedata r:id="rId59" o:title=""/>
          </v:shape>
          <o:OLEObject Type="Embed" ProgID="Equation.DSMT4" ShapeID="_x0000_i1054" DrawAspect="Content" ObjectID="_1281633297" r:id="rId60"/>
        </w:object>
      </w:r>
    </w:p>
    <w:p w:rsidR="001342CD" w:rsidRPr="001342CD" w:rsidRDefault="001342CD" w:rsidP="001342CD">
      <w:r w:rsidRPr="001342CD">
        <w:t>Donc,</w:t>
      </w:r>
    </w:p>
    <w:p w:rsidR="001342CD" w:rsidRPr="001342CD" w:rsidRDefault="001342CD" w:rsidP="001342CD">
      <w:pPr>
        <w:rPr>
          <w:position w:val="-24"/>
        </w:rPr>
      </w:pPr>
      <w:r w:rsidRPr="001342CD">
        <w:rPr>
          <w:position w:val="-24"/>
        </w:rPr>
        <w:object w:dxaOrig="2120" w:dyaOrig="620">
          <v:shape id="_x0000_i1055" type="#_x0000_t75" style="width:106pt;height:30.55pt" o:ole="" o:bordertopcolor="this" o:borderleftcolor="this" o:borderbottomcolor="this" o:borderrightcolor="this">
            <v:imagedata r:id="rId61" o:title=""/>
          </v:shape>
          <o:OLEObject Type="Embed" ProgID="Equation.DSMT4" ShapeID="_x0000_i1055" DrawAspect="Content" ObjectID="_1281633298" r:id="rId62"/>
        </w:object>
      </w:r>
    </w:p>
    <w:p w:rsidR="001342CD" w:rsidRPr="001342CD" w:rsidRDefault="001342CD" w:rsidP="001342CD">
      <w:pPr>
        <w:pStyle w:val="Heading2"/>
        <w:rPr>
          <w:lang w:val="fr-CA"/>
        </w:rPr>
      </w:pPr>
      <w:r w:rsidRPr="001342CD">
        <w:rPr>
          <w:lang w:val="fr-CA"/>
        </w:rPr>
        <w:t xml:space="preserve">On trouve </w:t>
      </w:r>
      <w:r w:rsidRPr="001342CD">
        <w:rPr>
          <w:position w:val="-12"/>
          <w:lang w:val="fr-CA"/>
        </w:rPr>
        <w:object w:dxaOrig="300" w:dyaOrig="360">
          <v:shape id="_x0000_i1056" type="#_x0000_t75" style="width:15pt;height:17.85pt" o:ole="">
            <v:imagedata r:id="rId63" o:title=""/>
          </v:shape>
          <o:OLEObject Type="Embed" ProgID="Equation.DSMT4" ShapeID="_x0000_i1056" DrawAspect="Content" ObjectID="_1281633299" r:id="rId64"/>
        </w:object>
      </w:r>
      <w:r w:rsidRPr="001342CD">
        <w:rPr>
          <w:lang w:val="fr-CA"/>
        </w:rPr>
        <w:t> :</w:t>
      </w:r>
    </w:p>
    <w:p w:rsidR="001342CD" w:rsidRPr="001342CD" w:rsidRDefault="001342CD" w:rsidP="001342CD">
      <w:pPr>
        <w:rPr>
          <w:position w:val="-28"/>
        </w:rPr>
      </w:pPr>
      <w:r w:rsidRPr="001342CD">
        <w:rPr>
          <w:position w:val="-28"/>
        </w:rPr>
        <w:object w:dxaOrig="4260" w:dyaOrig="740">
          <v:shape id="_x0000_i1057" type="#_x0000_t75" style="width:213.1pt;height:36.85pt" o:ole="">
            <v:imagedata r:id="rId65" o:title=""/>
          </v:shape>
          <o:OLEObject Type="Embed" ProgID="Equation.DSMT4" ShapeID="_x0000_i1057" DrawAspect="Content" ObjectID="_1281633300" r:id="rId66"/>
        </w:object>
      </w:r>
    </w:p>
    <w:p w:rsidR="001342CD" w:rsidRPr="001342CD" w:rsidRDefault="001342CD" w:rsidP="001342CD">
      <w:r w:rsidRPr="001342CD">
        <w:rPr>
          <w:position w:val="-24"/>
        </w:rPr>
        <w:object w:dxaOrig="2560" w:dyaOrig="660">
          <v:shape id="_x0000_i1058" type="#_x0000_t75" style="width:127.85pt;height:32.85pt" o:ole="" o:bordertopcolor="this" o:borderleftcolor="this" o:borderbottomcolor="this" o:borderrightcolor="this">
            <v:imagedata r:id="rId6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8" DrawAspect="Content" ObjectID="_1281633301" r:id="rId68"/>
        </w:object>
      </w:r>
    </w:p>
    <w:p w:rsidR="001342CD" w:rsidRPr="001342CD" w:rsidRDefault="001342CD" w:rsidP="001342CD">
      <w:pPr>
        <w:pStyle w:val="Heading2"/>
        <w:rPr>
          <w:lang w:val="fr-CA"/>
        </w:rPr>
      </w:pPr>
      <w:r w:rsidRPr="001342CD">
        <w:rPr>
          <w:lang w:val="fr-CA"/>
        </w:rPr>
        <w:t xml:space="preserve">On trouve les fonctions propres </w:t>
      </w:r>
      <w:r w:rsidRPr="001342CD">
        <w:rPr>
          <w:position w:val="-12"/>
          <w:lang w:val="fr-CA"/>
        </w:rPr>
        <w:object w:dxaOrig="580" w:dyaOrig="360">
          <v:shape id="_x0000_i1059" type="#_x0000_t75" style="width:29.4pt;height:17.85pt" o:ole="">
            <v:imagedata r:id="rId69" o:title=""/>
          </v:shape>
          <o:OLEObject Type="Embed" ProgID="Equation.DSMT4" ShapeID="_x0000_i1059" DrawAspect="Content" ObjectID="_1281633302" r:id="rId70"/>
        </w:object>
      </w:r>
      <w:r w:rsidRPr="001342CD">
        <w:rPr>
          <w:lang w:val="fr-CA"/>
        </w:rPr>
        <w:t> :</w:t>
      </w:r>
    </w:p>
    <w:p w:rsidR="001342CD" w:rsidRPr="001342CD" w:rsidRDefault="001342CD" w:rsidP="001342CD">
      <w:pPr>
        <w:rPr>
          <w:position w:val="-10"/>
        </w:rPr>
      </w:pPr>
      <w:r w:rsidRPr="001342CD">
        <w:rPr>
          <w:position w:val="-14"/>
        </w:rPr>
        <w:object w:dxaOrig="2799" w:dyaOrig="400">
          <v:shape id="_x0000_i1060" type="#_x0000_t75" style="width:139.4pt;height:19.6pt" o:ole="">
            <v:imagedata r:id="rId71" o:title=""/>
          </v:shape>
          <o:OLEObject Type="Embed" ProgID="Equation.DSMT4" ShapeID="_x0000_i1060" DrawAspect="Content" ObjectID="_1281633303" r:id="rId72"/>
        </w:object>
      </w:r>
    </w:p>
    <w:p w:rsidR="001342CD" w:rsidRPr="001342CD" w:rsidRDefault="001342CD" w:rsidP="001342CD">
      <w:pPr>
        <w:rPr>
          <w:position w:val="-10"/>
        </w:rPr>
      </w:pPr>
      <w:r w:rsidRPr="001342CD">
        <w:rPr>
          <w:position w:val="-28"/>
        </w:rPr>
        <w:object w:dxaOrig="3400" w:dyaOrig="680">
          <v:shape id="_x0000_i1061" type="#_x0000_t75" style="width:169.35pt;height:34pt" o:ole="" o:bordertopcolor="this" o:borderleftcolor="this" o:borderbottomcolor="this" o:borderrightcolor="this">
            <v:imagedata r:id="rId73" o:title=""/>
          </v:shape>
          <o:OLEObject Type="Embed" ProgID="Equation.DSMT4" ShapeID="_x0000_i1061" DrawAspect="Content" ObjectID="_1281633304" r:id="rId74"/>
        </w:object>
      </w:r>
    </w:p>
    <w:p w:rsidR="001342CD" w:rsidRPr="001342CD" w:rsidRDefault="001342CD" w:rsidP="001342CD">
      <w:pPr>
        <w:pStyle w:val="Heading2"/>
        <w:rPr>
          <w:lang w:val="fr-CA"/>
        </w:rPr>
      </w:pPr>
      <w:r w:rsidRPr="001342CD">
        <w:rPr>
          <w:lang w:val="fr-CA"/>
        </w:rPr>
        <w:t xml:space="preserve">On trouve </w:t>
      </w:r>
      <w:r w:rsidRPr="001342CD">
        <w:rPr>
          <w:position w:val="-12"/>
          <w:lang w:val="fr-CA"/>
        </w:rPr>
        <w:object w:dxaOrig="300" w:dyaOrig="360">
          <v:shape id="_x0000_i1062" type="#_x0000_t75" style="width:15pt;height:17.85pt" o:ole="">
            <v:imagedata r:id="rId75" o:title=""/>
          </v:shape>
          <o:OLEObject Type="Embed" ProgID="Equation.DSMT4" ShapeID="_x0000_i1062" DrawAspect="Content" ObjectID="_1281633305" r:id="rId76"/>
        </w:object>
      </w:r>
      <w:r w:rsidRPr="001342CD">
        <w:rPr>
          <w:lang w:val="fr-CA"/>
        </w:rPr>
        <w:t> :</w:t>
      </w:r>
    </w:p>
    <w:p w:rsidR="001342CD" w:rsidRPr="001342CD" w:rsidRDefault="001342CD" w:rsidP="001342CD">
      <w:r w:rsidRPr="001342CD">
        <w:t xml:space="preserve">Les fonctions propres </w:t>
      </w:r>
      <w:r w:rsidRPr="001342CD">
        <w:rPr>
          <w:position w:val="-12"/>
        </w:rPr>
        <w:object w:dxaOrig="580" w:dyaOrig="360">
          <v:shape id="_x0000_i1063" type="#_x0000_t75" style="width:29.4pt;height:17.85pt" o:ole="">
            <v:imagedata r:id="rId69" o:title=""/>
          </v:shape>
          <o:OLEObject Type="Embed" ProgID="Equation.DSMT4" ShapeID="_x0000_i1063" DrawAspect="Content" ObjectID="_1281633306" r:id="rId77"/>
        </w:object>
      </w:r>
      <w:r w:rsidRPr="001342CD">
        <w:t> sont orthonormées :</w:t>
      </w:r>
    </w:p>
    <w:p w:rsidR="001342CD" w:rsidRPr="001342CD" w:rsidRDefault="001342CD" w:rsidP="001342CD">
      <w:pPr>
        <w:rPr>
          <w:position w:val="-16"/>
        </w:rPr>
      </w:pPr>
      <w:r w:rsidRPr="001342CD">
        <w:rPr>
          <w:position w:val="-32"/>
        </w:rPr>
        <w:object w:dxaOrig="2040" w:dyaOrig="740">
          <v:shape id="_x0000_i1064" type="#_x0000_t75" style="width:101.95pt;height:36.85pt" o:ole="">
            <v:imagedata r:id="rId78" o:title=""/>
          </v:shape>
          <o:OLEObject Type="Embed" ProgID="Equation.DSMT4" ShapeID="_x0000_i1064" DrawAspect="Content" ObjectID="_1281633307" r:id="rId79"/>
        </w:object>
      </w:r>
    </w:p>
    <w:p w:rsidR="001342CD" w:rsidRPr="001342CD" w:rsidRDefault="001342CD" w:rsidP="001342CD">
      <w:pPr>
        <w:rPr>
          <w:position w:val="-16"/>
        </w:rPr>
      </w:pPr>
      <w:r w:rsidRPr="001342CD">
        <w:rPr>
          <w:position w:val="-32"/>
        </w:rPr>
        <w:object w:dxaOrig="4080" w:dyaOrig="780">
          <v:shape id="_x0000_i1065" type="#_x0000_t75" style="width:203.9pt;height:38pt" o:ole="">
            <v:imagedata r:id="rId80" o:title=""/>
          </v:shape>
          <o:OLEObject Type="Embed" ProgID="Equation.DSMT4" ShapeID="_x0000_i1065" DrawAspect="Content" ObjectID="_1281633308" r:id="rId81"/>
        </w:object>
      </w:r>
    </w:p>
    <w:p w:rsidR="001342CD" w:rsidRPr="001342CD" w:rsidRDefault="001342CD" w:rsidP="001342CD">
      <w:pPr>
        <w:rPr>
          <w:position w:val="-16"/>
        </w:rPr>
      </w:pPr>
      <w:r w:rsidRPr="001342CD">
        <w:rPr>
          <w:position w:val="-32"/>
        </w:rPr>
        <w:object w:dxaOrig="3660" w:dyaOrig="740">
          <v:shape id="_x0000_i1066" type="#_x0000_t75" style="width:183.15pt;height:36.85pt" o:ole="">
            <v:imagedata r:id="rId82" o:title=""/>
          </v:shape>
          <o:OLEObject Type="Embed" ProgID="Equation.DSMT4" ShapeID="_x0000_i1066" DrawAspect="Content" ObjectID="_1281633309" r:id="rId83"/>
        </w:object>
      </w:r>
    </w:p>
    <w:p w:rsidR="001342CD" w:rsidRPr="001342CD" w:rsidRDefault="001342CD" w:rsidP="001342CD">
      <w:pPr>
        <w:rPr>
          <w:position w:val="-16"/>
        </w:rPr>
      </w:pPr>
      <w:r w:rsidRPr="001342CD">
        <w:rPr>
          <w:position w:val="-32"/>
        </w:rPr>
        <w:object w:dxaOrig="3120" w:dyaOrig="740">
          <v:shape id="_x0000_i1067" type="#_x0000_t75" style="width:156.1pt;height:36.85pt" o:ole="">
            <v:imagedata r:id="rId84" o:title=""/>
          </v:shape>
          <o:OLEObject Type="Embed" ProgID="Equation.DSMT4" ShapeID="_x0000_i1067" DrawAspect="Content" ObjectID="_1281633310" r:id="rId85"/>
        </w:object>
      </w:r>
    </w:p>
    <w:p w:rsidR="001342CD" w:rsidRPr="001342CD" w:rsidRDefault="001342CD" w:rsidP="001342CD">
      <w:pPr>
        <w:rPr>
          <w:position w:val="-24"/>
        </w:rPr>
      </w:pPr>
      <w:r w:rsidRPr="001342CD">
        <w:rPr>
          <w:position w:val="-24"/>
        </w:rPr>
        <w:object w:dxaOrig="859" w:dyaOrig="620">
          <v:shape id="_x0000_i1068" type="#_x0000_t75" style="width:42.6pt;height:30.55pt" o:ole="">
            <v:imagedata r:id="rId86" o:title=""/>
          </v:shape>
          <o:OLEObject Type="Embed" ProgID="Equation.DSMT4" ShapeID="_x0000_i1068" DrawAspect="Content" ObjectID="_1281633311" r:id="rId87"/>
        </w:object>
      </w:r>
    </w:p>
    <w:p w:rsidR="001342CD" w:rsidRPr="001342CD" w:rsidRDefault="001342CD" w:rsidP="001342CD">
      <w:pPr>
        <w:rPr>
          <w:position w:val="-26"/>
        </w:rPr>
      </w:pPr>
      <w:r w:rsidRPr="001342CD">
        <w:rPr>
          <w:position w:val="-26"/>
        </w:rPr>
        <w:object w:dxaOrig="2200" w:dyaOrig="700">
          <v:shape id="_x0000_i1069" type="#_x0000_t75" style="width:110pt;height:35.15pt" o:ole="" o:bordertopcolor="this" o:borderleftcolor="this" o:borderbottomcolor="this" o:borderrightcolor="this">
            <v:imagedata r:id="rId88" o:title=""/>
          </v:shape>
          <o:OLEObject Type="Embed" ProgID="Equation.DSMT4" ShapeID="_x0000_i1069" DrawAspect="Content" ObjectID="_1281633312" r:id="rId89"/>
        </w:object>
      </w:r>
    </w:p>
    <w:p w:rsidR="001342CD" w:rsidRPr="001342CD" w:rsidRDefault="001342CD" w:rsidP="001342CD">
      <w:pPr>
        <w:pStyle w:val="Heading2"/>
        <w:rPr>
          <w:lang w:val="fr-CA"/>
        </w:rPr>
      </w:pPr>
      <w:r w:rsidRPr="001342CD">
        <w:rPr>
          <w:lang w:val="fr-CA"/>
        </w:rPr>
        <w:t>Les fonctions propres :</w:t>
      </w:r>
    </w:p>
    <w:p w:rsidR="001342CD" w:rsidRPr="001342CD" w:rsidRDefault="001342CD" w:rsidP="001342CD">
      <w:pPr>
        <w:rPr>
          <w:position w:val="-28"/>
        </w:rPr>
      </w:pPr>
      <w:r w:rsidRPr="001342CD">
        <w:rPr>
          <w:position w:val="-28"/>
        </w:rPr>
        <w:object w:dxaOrig="3519" w:dyaOrig="720">
          <v:shape id="_x0000_i1070" type="#_x0000_t75" style="width:175.7pt;height:35.15pt" o:ole="" o:bordertopcolor="this" o:borderleftcolor="this" o:borderbottomcolor="this" o:borderrightcolor="this">
            <v:imagedata r:id="rId9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70" DrawAspect="Content" ObjectID="_1281633313" r:id="rId91"/>
        </w:object>
      </w:r>
    </w:p>
    <w:p w:rsidR="001342CD" w:rsidRPr="001342CD" w:rsidRDefault="001342CD" w:rsidP="001342CD">
      <w:pPr>
        <w:rPr>
          <w:position w:val="-28"/>
        </w:rPr>
      </w:pPr>
    </w:p>
    <w:p w:rsidR="001342CD" w:rsidRPr="001342CD" w:rsidRDefault="001342CD" w:rsidP="001342CD">
      <w:pPr>
        <w:rPr>
          <w:b/>
          <w:color w:val="F0AD00" w:themeColor="accent1"/>
          <w:position w:val="-10"/>
        </w:rPr>
      </w:pPr>
      <w:r w:rsidRPr="001342CD">
        <w:rPr>
          <w:position w:val="-28"/>
        </w:rPr>
        <w:t xml:space="preserve">                      </w:t>
      </w:r>
      <w:r w:rsidR="00CE02E7" w:rsidRPr="00CE02E7">
        <w:rPr>
          <w:position w:val="-28"/>
        </w:rPr>
      </w:r>
      <w:r w:rsidR="00CE02E7">
        <w:rPr>
          <w:position w:val="-28"/>
        </w:rPr>
        <w:pict>
          <v:group id="_x0000_s1026" editas="canvas" style="width:335.25pt;height:250.45pt;mso-position-horizontal-relative:char;mso-position-vertical-relative:line" coordorigin="2204,4091" coordsize="6705,5009">
            <o:lock v:ext="edit" aspectratio="t"/>
            <v:shape id="_x0000_s1027" type="#_x0000_t75" style="position:absolute;left:2204;top:4091;width:6705;height:5009" o:preferrelative="f" strokecolor="#5a6378 [3215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105;top:7086;width:2648;height:668" stroked="f">
              <v:textbox style="mso-next-textbox:#_x0000_s1028">
                <w:txbxContent>
                  <w:p w:rsidR="001342CD" w:rsidRDefault="001342CD" w:rsidP="001342CD">
                    <w:r w:rsidRPr="00B848C5">
                      <w:rPr>
                        <w:position w:val="-28"/>
                      </w:rPr>
                      <w:object w:dxaOrig="3240" w:dyaOrig="720">
                        <v:shape id="_x0000_i1103" type="#_x0000_t75" style="width:110.6pt;height:24.75pt" o:ole="">
                          <v:imagedata r:id="rId92" o:title=""/>
                        </v:shape>
                        <o:OLEObject Type="Embed" ProgID="Equation.DSMT4" ShapeID="_x0000_i1103" DrawAspect="Content" ObjectID="_1281633346" r:id="rId93"/>
                      </w:objec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6184;top:7680;width:1907;height:1" o:connectortype="straight" strokecolor="black [3213]"/>
            <v:shape id="_x0000_s1030" type="#_x0000_t202" style="position:absolute;left:6082;top:6217;width:2676;height:721;mso-wrap-style:none" stroked="f">
              <v:textbox style="mso-next-textbox:#_x0000_s1030">
                <w:txbxContent>
                  <w:p w:rsidR="001342CD" w:rsidRDefault="001342CD" w:rsidP="001342CD">
                    <w:r w:rsidRPr="00B848C5">
                      <w:rPr>
                        <w:position w:val="-28"/>
                      </w:rPr>
                      <w:object w:dxaOrig="3500" w:dyaOrig="720">
                        <v:shape id="_x0000_i1104" type="#_x0000_t75" style="width:119.25pt;height:24.75pt" o:ole="">
                          <v:imagedata r:id="rId94" o:title=""/>
                        </v:shape>
                        <o:OLEObject Type="Embed" ProgID="Equation.DSMT4" ShapeID="_x0000_i1104" DrawAspect="Content" ObjectID="_1281633347" r:id="rId95"/>
                      </w:object>
                    </w:r>
                  </w:p>
                </w:txbxContent>
              </v:textbox>
            </v:shape>
            <v:shape id="_x0000_s1031" type="#_x0000_t202" style="position:absolute;left:6091;top:5089;width:2645;height:1166;mso-wrap-style:none" stroked="f">
              <v:textbox style="mso-next-textbox:#_x0000_s1031;mso-fit-shape-to-text:t">
                <w:txbxContent>
                  <w:p w:rsidR="001342CD" w:rsidRDefault="001342CD" w:rsidP="001342CD">
                    <w:r w:rsidRPr="00B848C5">
                      <w:rPr>
                        <w:position w:val="-28"/>
                      </w:rPr>
                      <w:object w:dxaOrig="3460" w:dyaOrig="720">
                        <v:shape id="_x0000_i1105" type="#_x0000_t75" style="width:118.1pt;height:24.75pt" o:ole="">
                          <v:imagedata r:id="rId96" o:title=""/>
                        </v:shape>
                        <o:OLEObject Type="Embed" ProgID="Equation.DSMT4" ShapeID="_x0000_i1105" DrawAspect="Content" ObjectID="_1281633348" r:id="rId97"/>
                      </w:object>
                    </w:r>
                  </w:p>
                </w:txbxContent>
              </v:textbox>
            </v:shape>
            <v:shape id="_x0000_s1032" type="#_x0000_t202" style="position:absolute;left:3330;top:4875;width:870;height:525" stroked="f" strokeweight="0">
              <v:textbox style="mso-next-textbox:#_x0000_s1032">
                <w:txbxContent>
                  <w:p w:rsidR="001342CD" w:rsidRDefault="001342CD" w:rsidP="001342CD">
                    <w:r w:rsidRPr="005154E7">
                      <w:rPr>
                        <w:position w:val="-10"/>
                      </w:rPr>
                      <w:object w:dxaOrig="520" w:dyaOrig="320">
                        <v:shape id="_x0000_i1106" type="#_x0000_t75" style="width:29.4pt;height:17.85pt" o:ole="">
                          <v:imagedata r:id="rId98" o:title=""/>
                        </v:shape>
                        <o:OLEObject Type="Embed" ProgID="Equation.DSMT4" ShapeID="_x0000_i1106" DrawAspect="Content" ObjectID="_1281633349" r:id="rId99"/>
                      </w:object>
                    </w:r>
                  </w:p>
                </w:txbxContent>
              </v:textbox>
            </v:shape>
            <v:shape id="_x0000_s1033" type="#_x0000_t202" style="position:absolute;left:7545;top:8115;width:514;height:923;mso-wrap-style:none" stroked="f" strokeweight="0">
              <v:textbox style="mso-next-textbox:#_x0000_s1033;mso-fit-shape-to-text:t">
                <w:txbxContent>
                  <w:p w:rsidR="001342CD" w:rsidRDefault="001342CD" w:rsidP="001342CD">
                    <w:r w:rsidRPr="005154E7">
                      <w:rPr>
                        <w:position w:val="-6"/>
                      </w:rPr>
                      <w:object w:dxaOrig="200" w:dyaOrig="220">
                        <v:shape id="_x0000_i1107" type="#_x0000_t75" style="width:11.5pt;height:12.1pt" o:ole="">
                          <v:imagedata r:id="rId100" o:title=""/>
                        </v:shape>
                        <o:OLEObject Type="Embed" ProgID="Equation.DSMT4" ShapeID="_x0000_i1107" DrawAspect="Content" ObjectID="_1281633350" r:id="rId101"/>
                      </w:object>
                    </w:r>
                  </w:p>
                </w:txbxContent>
              </v:textbox>
            </v:shape>
            <v:shape id="_x0000_s1034" type="#_x0000_t202" style="position:absolute;left:4020;top:8115;width:514;height:985;mso-wrap-style:none" stroked="f" strokeweight="0">
              <v:textbox style="mso-next-textbox:#_x0000_s1034;mso-fit-shape-to-text:t">
                <w:txbxContent>
                  <w:p w:rsidR="001342CD" w:rsidRDefault="001342CD" w:rsidP="001342CD">
                    <w:r w:rsidRPr="005154E7">
                      <w:rPr>
                        <w:position w:val="-6"/>
                      </w:rPr>
                      <w:object w:dxaOrig="200" w:dyaOrig="279">
                        <v:shape id="_x0000_i1108" type="#_x0000_t75" style="width:11.5pt;height:15.55pt" o:ole="">
                          <v:imagedata r:id="rId102" o:title=""/>
                        </v:shape>
                        <o:OLEObject Type="Embed" ProgID="Equation.DSMT4" ShapeID="_x0000_i1108" DrawAspect="Content" ObjectID="_1281633351" r:id="rId103"/>
                      </w:object>
                    </w:r>
                  </w:p>
                </w:txbxContent>
              </v:textbox>
            </v:shape>
            <v:shape id="_x0000_s1035" type="#_x0000_t202" style="position:absolute;left:5925;top:8115;width:529;height:955;mso-wrap-style:none" stroked="f" strokeweight="0">
              <v:textbox style="mso-next-textbox:#_x0000_s1035;mso-fit-shape-to-text:t">
                <w:txbxContent>
                  <w:p w:rsidR="001342CD" w:rsidRDefault="001342CD" w:rsidP="001342CD">
                    <w:r w:rsidRPr="005154E7">
                      <w:rPr>
                        <w:position w:val="-4"/>
                      </w:rPr>
                      <w:object w:dxaOrig="220" w:dyaOrig="260">
                        <v:shape id="_x0000_i1109" type="#_x0000_t75" style="width:12.1pt;height:14.4pt" o:ole="">
                          <v:imagedata r:id="rId104" o:title=""/>
                        </v:shape>
                        <o:OLEObject Type="Embed" ProgID="Equation.DSMT4" ShapeID="_x0000_i1109" DrawAspect="Content" ObjectID="_1281633352" r:id="rId105"/>
                      </w:object>
                    </w:r>
                  </w:p>
                </w:txbxContent>
              </v:textbox>
            </v:shape>
            <v:group id="_x0000_s1036" style="position:absolute;left:4285;top:4428;width:1909;height:3571" coordorigin="4273,4440" coordsize="1909,3571">
              <v:shape id="_x0000_s1037" type="#_x0000_t32" style="position:absolute;left:6180;top:4440;width:2;height:3571;flip:y" o:connectortype="straight" strokecolor="#00b0f0"/>
              <v:shape id="_x0000_s1038" type="#_x0000_t32" style="position:absolute;left:4273;top:4440;width:1;height:3571;flip:y" o:connectortype="straight" strokecolor="#00b0f0" strokeweight="1pt"/>
              <v:shape id="_x0000_s1039" type="#_x0000_t32" style="position:absolute;left:4273;top:8011;width:1909;height:0" o:connectortype="straight" strokecolor="#00b0f0" strokeweight="1pt"/>
            </v:group>
            <v:group id="_x0000_s1040" style="position:absolute;left:2821;top:4134;width:4974;height:735" coordorigin="2821,6009" coordsize="4974,735">
              <v:shape id="_x0000_s1041" type="#_x0000_t202" style="position:absolute;left:2821;top:6009;width:1329;height:735" stroked="f">
                <v:textbox style="mso-next-textbox:#_x0000_s1041">
                  <w:txbxContent>
                    <w:p w:rsidR="001342CD" w:rsidRPr="00171109" w:rsidRDefault="001342CD" w:rsidP="001342CD">
                      <w:r>
                        <w:t xml:space="preserve">Région </w:t>
                      </w:r>
                      <w:r w:rsidRPr="00C85F66">
                        <w:rPr>
                          <w:position w:val="-4"/>
                        </w:rPr>
                        <w:object w:dxaOrig="200" w:dyaOrig="260">
                          <v:shape id="_x0000_i1110" type="#_x0000_t75" style="width:9.8pt;height:12.65pt" o:ole="">
                            <v:imagedata r:id="rId106" o:title=""/>
                          </v:shape>
                          <o:OLEObject Type="Embed" ProgID="Equation.DSMT4" ShapeID="_x0000_i1110" DrawAspect="Content" ObjectID="_1281633353" r:id="rId107"/>
                        </w:object>
                      </w:r>
                      <w:r>
                        <w:t xml:space="preserve">         </w:t>
                      </w:r>
                    </w:p>
                  </w:txbxContent>
                </v:textbox>
              </v:shape>
              <v:shape id="_x0000_s1042" type="#_x0000_t202" style="position:absolute;left:4636;top:6009;width:1329;height:735" stroked="f">
                <v:textbox style="mso-next-textbox:#_x0000_s1042">
                  <w:txbxContent>
                    <w:p w:rsidR="001342CD" w:rsidRPr="00171109" w:rsidRDefault="001342CD" w:rsidP="001342CD">
                      <w:r>
                        <w:t xml:space="preserve">Région </w:t>
                      </w:r>
                      <w:r w:rsidRPr="00C85F66">
                        <w:rPr>
                          <w:position w:val="-4"/>
                        </w:rPr>
                        <w:object w:dxaOrig="260" w:dyaOrig="260">
                          <v:shape id="_x0000_i1111" type="#_x0000_t75" style="width:12.65pt;height:12.65pt" o:ole="">
                            <v:imagedata r:id="rId108" o:title=""/>
                          </v:shape>
                          <o:OLEObject Type="Embed" ProgID="Equation.DSMT4" ShapeID="_x0000_i1111" DrawAspect="Content" ObjectID="_1281633354" r:id="rId109"/>
                        </w:object>
                      </w:r>
                      <w:r>
                        <w:t xml:space="preserve">         </w:t>
                      </w:r>
                    </w:p>
                  </w:txbxContent>
                </v:textbox>
              </v:shape>
              <v:shape id="_x0000_s1043" type="#_x0000_t202" style="position:absolute;left:6466;top:6009;width:1329;height:735" stroked="f">
                <v:textbox style="mso-next-textbox:#_x0000_s1043">
                  <w:txbxContent>
                    <w:p w:rsidR="001342CD" w:rsidRPr="00171109" w:rsidRDefault="001342CD" w:rsidP="001342CD">
                      <w:r>
                        <w:t xml:space="preserve">Région </w:t>
                      </w:r>
                      <w:r w:rsidRPr="00C85F66">
                        <w:rPr>
                          <w:position w:val="-4"/>
                        </w:rPr>
                        <w:object w:dxaOrig="340" w:dyaOrig="260">
                          <v:shape id="_x0000_i1112" type="#_x0000_t75" style="width:16.7pt;height:12.65pt" o:ole="">
                            <v:imagedata r:id="rId110" o:title=""/>
                          </v:shape>
                          <o:OLEObject Type="Embed" ProgID="Equation.DSMT4" ShapeID="_x0000_i1112" DrawAspect="Content" ObjectID="_1281633355" r:id="rId111"/>
                        </w:object>
                      </w:r>
                      <w:r>
                        <w:t xml:space="preserve">         </w:t>
                      </w:r>
                    </w:p>
                  </w:txbxContent>
                </v:textbox>
              </v:shape>
            </v:group>
            <v:shape id="_x0000_s1044" type="#_x0000_t32" style="position:absolute;left:4273;top:7682;width:1907;height:1" o:connectortype="straight" strokecolor="red"/>
            <v:shape id="_x0000_s1045" type="#_x0000_t32" style="position:absolute;left:4273;top:6865;width:1907;height:1" o:connectortype="straight" strokecolor="red"/>
            <v:shape id="_x0000_s1046" type="#_x0000_t32" style="position:absolute;left:4273;top:5681;width:1907;height:1" o:connectortype="straight" strokecolor="red"/>
            <v:group id="_x0000_s1047" style="position:absolute;left:4276;top:5161;width:3525;height:2850" coordorigin="4276,5161" coordsize="3525,2850">
              <v:shape id="_x0000_s1048" type="#_x0000_t32" style="position:absolute;left:4276;top:5161;width:1;height:2850;flip:y" o:connectortype="straight">
                <v:stroke endarrow="block"/>
              </v:shape>
              <v:shape id="_x0000_s1049" type="#_x0000_t32" style="position:absolute;left:4276;top:8011;width:3525;height:0" o:connectortype="straight">
                <v:stroke endarrow="block"/>
              </v:shape>
            </v:group>
            <v:shape id="_x0000_s1050" style="position:absolute;left:4273;top:7427;width:1907;height:246" coordsize="1907,246" path="m,246c334,123,668,,986,v318,,619,123,921,246e" filled="f">
              <v:path arrowok="t"/>
            </v:shape>
            <v:group id="_x0000_s1051" style="position:absolute;left:4286;top:6616;width:1889;height:486" coordorigin="4286,6616" coordsize="1889,486">
              <v:shape id="_x0000_s1052" style="position:absolute;left:4286;top:6616;width:947;height:246" coordsize="1907,246" path="m,246c334,123,668,,986,v318,,619,123,921,246e" filled="f">
                <v:path arrowok="t"/>
              </v:shape>
              <v:shape id="_x0000_s1053" style="position:absolute;left:5228;top:6856;width:947;height:246;flip:y" coordsize="1907,246" path="m,246c334,123,668,,986,v318,,619,123,921,246e" filled="f">
                <v:path arrowok="t"/>
              </v:shape>
            </v:group>
            <v:group id="_x0000_s1054" style="position:absolute;left:2366;top:5431;width:5738;height:486" coordorigin="2366,5431" coordsize="5738,486">
              <v:shape id="_x0000_s1055" style="position:absolute;left:4287;top:5431;width:666;height:246" coordsize="1907,246" path="m,246c334,123,668,,986,v318,,619,123,921,246e" filled="f">
                <v:path arrowok="t"/>
              </v:shape>
              <v:shape id="_x0000_s1056" style="position:absolute;left:4941;top:5671;width:618;height:246;flip:y" coordsize="1907,246" path="m,246c334,123,668,,986,v318,,619,123,921,246e" filled="f">
                <v:path arrowok="t"/>
              </v:shape>
              <v:shape id="_x0000_s1057" style="position:absolute;left:5550;top:5434;width:639;height:246" coordsize="1907,246" path="m,246c334,123,668,,986,v318,,619,123,921,246e" filled="f">
                <v:path arrowok="t"/>
              </v:shape>
              <v:shape id="_x0000_s1058" type="#_x0000_t32" style="position:absolute;left:6197;top:5677;width:1907;height:1" o:connectortype="straight" strokecolor="black [3213]"/>
              <v:shape id="_x0000_s1059" type="#_x0000_t32" style="position:absolute;left:2366;top:5680;width:1907;height:1" o:connectortype="straight" strokecolor="black [3213]"/>
            </v:group>
            <v:shape id="_x0000_s1060" type="#_x0000_t32" style="position:absolute;left:2363;top:6865;width:1907;height:1" o:connectortype="straight" strokecolor="black [3213]"/>
            <v:shape id="_x0000_s1061" type="#_x0000_t32" style="position:absolute;left:2369;top:7681;width:1907;height:1" o:connectortype="straight" strokecolor="black [3213]"/>
            <v:shape id="_x0000_s1062" type="#_x0000_t32" style="position:absolute;left:6185;top:6871;width:1907;height:1" o:connectortype="straight" strokecolor="black [3213]"/>
            <w10:wrap type="none"/>
            <w10:anchorlock/>
          </v:group>
        </w:pict>
      </w:r>
      <w:r w:rsidRPr="001342CD">
        <w:rPr>
          <w:b/>
          <w:color w:val="F0AD00" w:themeColor="accent1"/>
          <w:position w:val="-10"/>
        </w:rPr>
        <w:t xml:space="preserve"> </w:t>
      </w:r>
    </w:p>
    <w:p w:rsidR="001342CD" w:rsidRPr="001342CD" w:rsidRDefault="001342CD" w:rsidP="001342CD">
      <w:pPr>
        <w:pStyle w:val="Heading2"/>
        <w:rPr>
          <w:lang w:val="fr-CA"/>
        </w:rPr>
      </w:pPr>
      <w:r w:rsidRPr="001342CD">
        <w:rPr>
          <w:lang w:val="fr-CA"/>
        </w:rPr>
        <w:t>La solution générale :</w:t>
      </w:r>
    </w:p>
    <w:p w:rsidR="001342CD" w:rsidRPr="001342CD" w:rsidRDefault="001342CD" w:rsidP="001342CD">
      <w:pPr>
        <w:rPr>
          <w:position w:val="-10"/>
        </w:rPr>
      </w:pPr>
      <w:r w:rsidRPr="001342CD">
        <w:rPr>
          <w:position w:val="-10"/>
        </w:rPr>
        <w:t xml:space="preserve"> </w:t>
      </w:r>
      <w:r w:rsidRPr="001342CD">
        <w:rPr>
          <w:position w:val="-28"/>
        </w:rPr>
        <w:object w:dxaOrig="2480" w:dyaOrig="720">
          <v:shape id="_x0000_i1071" type="#_x0000_t75" style="width:123.85pt;height:35.15pt" o:ole="">
            <v:imagedata r:id="rId112" o:title=""/>
          </v:shape>
          <o:OLEObject Type="Embed" ProgID="Equation.DSMT4" ShapeID="_x0000_i1071" DrawAspect="Content" ObjectID="_1281633314" r:id="rId113"/>
        </w:object>
      </w:r>
    </w:p>
    <w:p w:rsidR="001342CD" w:rsidRPr="001342CD" w:rsidRDefault="001342CD" w:rsidP="001342CD">
      <w:pPr>
        <w:pStyle w:val="Heading2"/>
        <w:rPr>
          <w:lang w:val="fr-CA"/>
        </w:rPr>
      </w:pPr>
      <w:r w:rsidRPr="001342CD">
        <w:rPr>
          <w:lang w:val="fr-CA"/>
        </w:rPr>
        <w:t>Et dans le temps :</w:t>
      </w:r>
    </w:p>
    <w:p w:rsidR="001342CD" w:rsidRPr="001342CD" w:rsidRDefault="001342CD" w:rsidP="001342CD">
      <w:pPr>
        <w:rPr>
          <w:position w:val="-28"/>
        </w:rPr>
      </w:pPr>
      <w:r w:rsidRPr="001342CD">
        <w:rPr>
          <w:position w:val="-28"/>
        </w:rPr>
        <w:object w:dxaOrig="4500" w:dyaOrig="720">
          <v:shape id="_x0000_i1072" type="#_x0000_t75" style="width:225.2pt;height:35.15pt" o:ole="" o:bordertopcolor="this" o:borderleftcolor="this" o:borderbottomcolor="this" o:borderrightcolor="this">
            <v:imagedata r:id="rId11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72" DrawAspect="Content" ObjectID="_1281633315" r:id="rId115"/>
        </w:object>
      </w:r>
    </w:p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3544"/>
        <w:gridCol w:w="425"/>
        <w:gridCol w:w="3828"/>
        <w:gridCol w:w="425"/>
        <w:gridCol w:w="3544"/>
      </w:tblGrid>
      <w:tr w:rsidR="001342CD" w:rsidRPr="001342CD" w:rsidTr="00120F4E">
        <w:tc>
          <w:tcPr>
            <w:tcW w:w="11766" w:type="dxa"/>
            <w:gridSpan w:val="5"/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lang w:val="fr-CA"/>
              </w:rPr>
            </w:pPr>
            <w:r w:rsidRPr="001342CD">
              <w:rPr>
                <w:lang w:val="fr-CA"/>
              </w:rPr>
              <w:t xml:space="preserve">Le cas </w:t>
            </w:r>
            <w:r w:rsidRPr="001342CD">
              <w:rPr>
                <w:position w:val="-6"/>
                <w:lang w:val="fr-CA" w:bidi="en-US"/>
              </w:rPr>
              <w:object w:dxaOrig="600" w:dyaOrig="279">
                <v:shape id="_x0000_i1073" type="#_x0000_t75" style="width:29.95pt;height:14.4pt" o:ole="">
                  <v:imagedata r:id="rId116" o:title=""/>
                </v:shape>
                <o:OLEObject Type="Embed" ProgID="Equation.DSMT4" ShapeID="_x0000_i1073" DrawAspect="Content" ObjectID="_1281633316" r:id="rId117"/>
              </w:object>
            </w:r>
          </w:p>
        </w:tc>
      </w:tr>
      <w:tr w:rsidR="001342CD" w:rsidRPr="001342CD" w:rsidTr="00120F4E">
        <w:tc>
          <w:tcPr>
            <w:tcW w:w="11766" w:type="dxa"/>
            <w:gridSpan w:val="5"/>
          </w:tcPr>
          <w:p w:rsidR="001342CD" w:rsidRPr="001342CD" w:rsidRDefault="001342CD" w:rsidP="00120F4E">
            <w:pPr>
              <w:jc w:val="center"/>
              <w:rPr>
                <w:b/>
                <w:color w:val="F0AD00" w:themeColor="accent1"/>
              </w:rPr>
            </w:pPr>
          </w:p>
          <w:p w:rsidR="001342CD" w:rsidRPr="001342CD" w:rsidRDefault="001342CD" w:rsidP="00120F4E">
            <w:pPr>
              <w:jc w:val="center"/>
              <w:rPr>
                <w:b/>
                <w:color w:val="F0AD00" w:themeColor="accent1"/>
              </w:rPr>
            </w:pPr>
          </w:p>
          <w:p w:rsidR="001342CD" w:rsidRPr="001342CD" w:rsidRDefault="001342CD" w:rsidP="00120F4E">
            <w:pPr>
              <w:jc w:val="center"/>
              <w:rPr>
                <w:b/>
                <w:color w:val="F0AD00" w:themeColor="accent1"/>
              </w:rPr>
            </w:pPr>
            <w:r w:rsidRPr="001342CD">
              <w:rPr>
                <w:b/>
                <w:noProof/>
                <w:color w:val="F0AD00" w:themeColor="accent1"/>
                <w:lang w:eastAsia="fr-CA"/>
              </w:rPr>
              <w:drawing>
                <wp:inline distT="0" distB="0" distL="0" distR="0">
                  <wp:extent cx="2009774" cy="1176336"/>
                  <wp:effectExtent l="19050" t="0" r="0" b="0"/>
                  <wp:docPr id="2" name="Picture 9" descr="La barrière de potntiel-E plus petit que V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 barrière de potntiel-E plus petit que V0.bmp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4" cy="1176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42CD" w:rsidRPr="001342CD" w:rsidRDefault="001342CD" w:rsidP="00120F4E">
            <w:pPr>
              <w:jc w:val="center"/>
              <w:rPr>
                <w:b/>
                <w:color w:val="F0AD00" w:themeColor="accent1"/>
              </w:rPr>
            </w:pP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lang w:val="fr-CA"/>
              </w:rPr>
            </w:pPr>
            <w:r w:rsidRPr="001342CD">
              <w:rPr>
                <w:lang w:val="fr-CA"/>
              </w:rPr>
              <w:t xml:space="preserve">Région </w:t>
            </w:r>
            <w:r w:rsidRPr="001342CD">
              <w:rPr>
                <w:lang w:val="fr-CA" w:bidi="en-US"/>
              </w:rPr>
              <w:object w:dxaOrig="200" w:dyaOrig="260">
                <v:shape id="_x0000_i1074" type="#_x0000_t75" style="width:10.35pt;height:12.65pt" o:ole="">
                  <v:imagedata r:id="rId14" o:title=""/>
                </v:shape>
                <o:OLEObject Type="Embed" ProgID="Equation.DSMT4" ShapeID="_x0000_i1074" DrawAspect="Content" ObjectID="_1281633317" r:id="rId119"/>
              </w:object>
            </w:r>
          </w:p>
        </w:tc>
        <w:tc>
          <w:tcPr>
            <w:tcW w:w="425" w:type="dxa"/>
            <w:vMerge w:val="restart"/>
            <w:tcBorders>
              <w:left w:val="single" w:sz="8" w:space="0" w:color="auto"/>
            </w:tcBorders>
            <w:shd w:val="clear" w:color="auto" w:fill="DCDFE5" w:themeFill="text2" w:themeFillTint="33"/>
            <w:textDirection w:val="btLr"/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sz w:val="24"/>
                <w:szCs w:val="24"/>
                <w:lang w:val="fr-CA"/>
              </w:rPr>
            </w:pPr>
            <w:r w:rsidRPr="001342CD">
              <w:rPr>
                <w:sz w:val="24"/>
                <w:szCs w:val="24"/>
                <w:lang w:val="fr-CA"/>
              </w:rPr>
              <w:t>Frontière X= 0</w:t>
            </w: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lang w:val="fr-CA"/>
              </w:rPr>
            </w:pPr>
            <w:r w:rsidRPr="001342CD">
              <w:rPr>
                <w:lang w:val="fr-CA"/>
              </w:rPr>
              <w:t xml:space="preserve">Région </w:t>
            </w:r>
            <w:r w:rsidRPr="001342CD">
              <w:rPr>
                <w:lang w:val="fr-CA" w:bidi="en-US"/>
              </w:rPr>
              <w:object w:dxaOrig="260" w:dyaOrig="260">
                <v:shape id="_x0000_i1075" type="#_x0000_t75" style="width:12.65pt;height:12.65pt" o:ole="">
                  <v:imagedata r:id="rId16" o:title=""/>
                </v:shape>
                <o:OLEObject Type="Embed" ProgID="Equation.DSMT4" ShapeID="_x0000_i1075" DrawAspect="Content" ObjectID="_1281633318" r:id="rId120"/>
              </w:object>
            </w: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DCDFE5" w:themeFill="text2" w:themeFillTint="33"/>
            <w:textDirection w:val="btLr"/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lang w:val="fr-CA"/>
              </w:rPr>
            </w:pPr>
            <w:r w:rsidRPr="001342CD">
              <w:rPr>
                <w:sz w:val="24"/>
                <w:szCs w:val="24"/>
                <w:lang w:val="fr-CA"/>
              </w:rPr>
              <w:t>Frontière X= L</w:t>
            </w: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342CD">
            <w:pPr>
              <w:pStyle w:val="Heading2"/>
              <w:jc w:val="center"/>
              <w:outlineLvl w:val="1"/>
              <w:rPr>
                <w:lang w:val="fr-CA"/>
              </w:rPr>
            </w:pPr>
            <w:r w:rsidRPr="001342CD">
              <w:rPr>
                <w:lang w:val="fr-CA"/>
              </w:rPr>
              <w:t xml:space="preserve">Région </w:t>
            </w:r>
            <w:r w:rsidRPr="001342CD">
              <w:rPr>
                <w:lang w:val="fr-CA" w:bidi="en-US"/>
              </w:rPr>
              <w:object w:dxaOrig="340" w:dyaOrig="260">
                <v:shape id="_x0000_i1076" type="#_x0000_t75" style="width:17.3pt;height:12.65pt" o:ole="">
                  <v:imagedata r:id="rId18" o:title=""/>
                </v:shape>
                <o:OLEObject Type="Embed" ProgID="Equation.DSMT4" ShapeID="_x0000_i1076" DrawAspect="Content" ObjectID="_1281633319" r:id="rId121"/>
              </w:object>
            </w: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1500" w:dyaOrig="380">
                <v:shape id="_x0000_i1077" type="#_x0000_t75" style="width:74.9pt;height:19pt" o:ole="">
                  <v:imagedata r:id="rId20" o:title=""/>
                </v:shape>
                <o:OLEObject Type="Embed" ProgID="Equation.DSMT4" ShapeID="_x0000_i1077" DrawAspect="Content" ObjectID="_1281633320" r:id="rId122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1500" w:dyaOrig="380">
                <v:shape id="_x0000_i1078" type="#_x0000_t75" style="width:74.9pt;height:19pt" o:ole="">
                  <v:imagedata r:id="rId20" o:title=""/>
                </v:shape>
                <o:OLEObject Type="Embed" ProgID="Equation.DSMT4" ShapeID="_x0000_i1078" DrawAspect="Content" ObjectID="_1281633321" r:id="rId123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1500" w:dyaOrig="380">
                <v:shape id="_x0000_i1079" type="#_x0000_t75" style="width:74.9pt;height:19pt" o:ole="">
                  <v:imagedata r:id="rId20" o:title=""/>
                </v:shape>
                <o:OLEObject Type="Embed" ProgID="Equation.DSMT4" ShapeID="_x0000_i1079" DrawAspect="Content" ObjectID="_1281633322" r:id="rId124"/>
              </w:object>
            </w: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32"/>
                <w:lang w:bidi="en-US"/>
              </w:rPr>
              <w:object w:dxaOrig="3120" w:dyaOrig="760">
                <v:shape id="_x0000_i1080" type="#_x0000_t75" style="width:154.95pt;height:38pt" o:ole="">
                  <v:imagedata r:id="rId24" o:title=""/>
                </v:shape>
                <o:OLEObject Type="Embed" ProgID="Equation.DSMT4" ShapeID="_x0000_i1080" DrawAspect="Content" ObjectID="_1281633323" r:id="rId125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32"/>
                <w:lang w:bidi="en-US"/>
              </w:rPr>
              <w:object w:dxaOrig="3120" w:dyaOrig="760">
                <v:shape id="_x0000_i1081" type="#_x0000_t75" style="width:154.95pt;height:38pt" o:ole="">
                  <v:imagedata r:id="rId24" o:title=""/>
                </v:shape>
                <o:OLEObject Type="Embed" ProgID="Equation.DSMT4" ShapeID="_x0000_i1081" DrawAspect="Content" ObjectID="_1281633324" r:id="rId126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32"/>
                <w:lang w:bidi="en-US"/>
              </w:rPr>
              <w:object w:dxaOrig="3120" w:dyaOrig="760">
                <v:shape id="_x0000_i1082" type="#_x0000_t75" style="width:154.95pt;height:38pt" o:ole="">
                  <v:imagedata r:id="rId24" o:title=""/>
                </v:shape>
                <o:OLEObject Type="Embed" ProgID="Equation.DSMT4" ShapeID="_x0000_i1082" DrawAspect="Content" ObjectID="_1281633325" r:id="rId127"/>
              </w:object>
            </w: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24"/>
                <w:lang w:bidi="en-US"/>
              </w:rPr>
              <w:object w:dxaOrig="3340" w:dyaOrig="660">
                <v:shape id="_x0000_i1083" type="#_x0000_t75" style="width:167.05pt;height:32.85pt" o:ole="">
                  <v:imagedata r:id="rId28" o:title=""/>
                </v:shape>
                <o:OLEObject Type="Embed" ProgID="Equation.DSMT4" ShapeID="_x0000_i1083" DrawAspect="Content" ObjectID="_1281633326" r:id="rId128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24"/>
                <w:lang w:bidi="en-US"/>
              </w:rPr>
              <w:object w:dxaOrig="3340" w:dyaOrig="660">
                <v:shape id="_x0000_i1084" type="#_x0000_t75" style="width:167.05pt;height:34pt" o:ole="">
                  <v:imagedata r:id="rId28" o:title=""/>
                </v:shape>
                <o:OLEObject Type="Embed" ProgID="Equation.DSMT4" ShapeID="_x0000_i1084" DrawAspect="Content" ObjectID="_1281633327" r:id="rId129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24"/>
                <w:lang w:bidi="en-US"/>
              </w:rPr>
              <w:object w:dxaOrig="3340" w:dyaOrig="660">
                <v:shape id="_x0000_i1085" type="#_x0000_t75" style="width:167.05pt;height:32.85pt" o:ole="">
                  <v:imagedata r:id="rId28" o:title=""/>
                </v:shape>
                <o:OLEObject Type="Embed" ProgID="Equation.DSMT4" ShapeID="_x0000_i1085" DrawAspect="Content" ObjectID="_1281633328" r:id="rId130"/>
              </w:object>
            </w: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940" w:dyaOrig="320">
                <v:shape id="_x0000_i1086" type="#_x0000_t75" style="width:47.25pt;height:15.55pt" o:ole="">
                  <v:imagedata r:id="rId32" o:title=""/>
                </v:shape>
                <o:OLEObject Type="Embed" ProgID="Equation.DSMT4" ShapeID="_x0000_i1086" DrawAspect="Content" ObjectID="_1281633329" r:id="rId131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880" w:dyaOrig="320">
                <v:shape id="_x0000_i1087" type="#_x0000_t75" style="width:43.8pt;height:15.55pt" o:ole="">
                  <v:imagedata r:id="rId132" o:title=""/>
                </v:shape>
                <o:OLEObject Type="Embed" ProgID="Equation.DSMT4" ShapeID="_x0000_i1087" DrawAspect="Content" ObjectID="_1281633330" r:id="rId133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10"/>
                <w:lang w:bidi="en-US"/>
              </w:rPr>
              <w:object w:dxaOrig="940" w:dyaOrig="320">
                <v:shape id="_x0000_i1088" type="#_x0000_t75" style="width:47.25pt;height:15.55pt" o:ole="">
                  <v:imagedata r:id="rId36" o:title=""/>
                </v:shape>
                <o:OLEObject Type="Embed" ProgID="Equation.DSMT4" ShapeID="_x0000_i1088" DrawAspect="Content" ObjectID="_1281633331" r:id="rId134"/>
              </w:object>
            </w: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/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24"/>
                <w:lang w:bidi="en-US"/>
              </w:rPr>
              <w:object w:dxaOrig="2240" w:dyaOrig="660">
                <v:shape id="_x0000_i1089" type="#_x0000_t75" style="width:112.3pt;height:34pt" o:ole="">
                  <v:imagedata r:id="rId135" o:title=""/>
                </v:shape>
                <o:OLEObject Type="Embed" ProgID="Equation.DSMT4" ShapeID="_x0000_i1089" DrawAspect="Content" ObjectID="_1281633332" r:id="rId136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/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/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r w:rsidRPr="001342CD">
              <w:rPr>
                <w:rFonts w:eastAsiaTheme="minorEastAsia"/>
                <w:position w:val="-24"/>
                <w:lang w:bidi="en-US"/>
              </w:rPr>
              <w:object w:dxaOrig="2520" w:dyaOrig="660">
                <v:shape id="_x0000_i1090" type="#_x0000_t75" style="width:126.7pt;height:34pt" o:ole="">
                  <v:imagedata r:id="rId137" o:title=""/>
                </v:shape>
                <o:OLEObject Type="Embed" ProgID="Equation.DSMT4" ShapeID="_x0000_i1090" DrawAspect="Content" ObjectID="_1281633333" r:id="rId138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/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24"/>
              </w:rPr>
            </w:pPr>
            <w:r w:rsidRPr="001342CD">
              <w:rPr>
                <w:rFonts w:eastAsiaTheme="minorEastAsia"/>
                <w:position w:val="-24"/>
                <w:lang w:bidi="en-US"/>
              </w:rPr>
              <w:object w:dxaOrig="2100" w:dyaOrig="660">
                <v:shape id="_x0000_i1091" type="#_x0000_t75" style="width:106pt;height:34pt" o:ole="">
                  <v:imagedata r:id="rId139" o:title=""/>
                </v:shape>
                <o:OLEObject Type="Embed" ProgID="Equation.DSMT4" ShapeID="_x0000_i1091" DrawAspect="Content" ObjectID="_1281633334" r:id="rId140"/>
              </w:object>
            </w:r>
            <w:r w:rsidRPr="001342CD">
              <w:t xml:space="preserve"> où </w:t>
            </w:r>
            <w:r w:rsidRPr="001342CD">
              <w:rPr>
                <w:rFonts w:eastAsiaTheme="minorEastAsia"/>
                <w:position w:val="-24"/>
                <w:lang w:bidi="en-US"/>
              </w:rPr>
              <w:object w:dxaOrig="1180" w:dyaOrig="660">
                <v:shape id="_x0000_i1092" type="#_x0000_t75" style="width:58.75pt;height:32.85pt" o:ole="">
                  <v:imagedata r:id="rId141" o:title=""/>
                </v:shape>
                <o:OLEObject Type="Embed" ProgID="Equation.DSMT4" ShapeID="_x0000_i1092" DrawAspect="Content" ObjectID="_1281633335" r:id="rId142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24"/>
              </w:rPr>
            </w:pPr>
            <w:r w:rsidRPr="001342CD">
              <w:rPr>
                <w:rFonts w:eastAsiaTheme="minorEastAsia"/>
                <w:position w:val="-12"/>
                <w:lang w:bidi="en-US"/>
              </w:rPr>
              <w:object w:dxaOrig="940" w:dyaOrig="360">
                <v:shape id="_x0000_i1093" type="#_x0000_t75" style="width:47.25pt;height:17.3pt" o:ole="">
                  <v:imagedata r:id="rId46" o:title=""/>
                </v:shape>
                <o:OLEObject Type="Embed" ProgID="Equation.DSMT4" ShapeID="_x0000_i1093" DrawAspect="Content" ObjectID="_1281633336" r:id="rId143"/>
              </w:object>
            </w:r>
            <w:r w:rsidRPr="001342CD">
              <w:t xml:space="preserve"> </w: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24"/>
              </w:rPr>
            </w:pPr>
            <w:r w:rsidRPr="001342CD">
              <w:rPr>
                <w:rFonts w:eastAsiaTheme="minorEastAsia"/>
                <w:position w:val="-12"/>
                <w:lang w:bidi="en-US"/>
              </w:rPr>
              <w:object w:dxaOrig="2040" w:dyaOrig="380">
                <v:shape id="_x0000_i1094" type="#_x0000_t75" style="width:102.55pt;height:19pt" o:ole="">
                  <v:imagedata r:id="rId144" o:title=""/>
                </v:shape>
                <o:OLEObject Type="Embed" ProgID="Equation.DSMT4" ShapeID="_x0000_i1094" DrawAspect="Content" ObjectID="_1281633337" r:id="rId145"/>
              </w:object>
            </w:r>
            <w:r w:rsidRPr="001342CD">
              <w:t xml:space="preserve"> où </w:t>
            </w:r>
            <w:r w:rsidRPr="001342CD">
              <w:rPr>
                <w:rFonts w:eastAsiaTheme="minorEastAsia"/>
                <w:position w:val="-24"/>
                <w:lang w:bidi="en-US"/>
              </w:rPr>
              <w:object w:dxaOrig="1180" w:dyaOrig="660">
                <v:shape id="_x0000_i1095" type="#_x0000_t75" style="width:58.75pt;height:32.85pt" o:ole="">
                  <v:imagedata r:id="rId146" o:title=""/>
                </v:shape>
                <o:OLEObject Type="Embed" ProgID="Equation.DSMT4" ShapeID="_x0000_i1095" DrawAspect="Content" ObjectID="_1281633338" r:id="rId147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24"/>
              </w:rPr>
            </w:pPr>
            <w:r w:rsidRPr="001342CD">
              <w:rPr>
                <w:rFonts w:eastAsiaTheme="minorEastAsia"/>
                <w:position w:val="-12"/>
                <w:lang w:bidi="en-US"/>
              </w:rPr>
              <w:object w:dxaOrig="1020" w:dyaOrig="360">
                <v:shape id="_x0000_i1096" type="#_x0000_t75" style="width:51.25pt;height:17.3pt" o:ole="">
                  <v:imagedata r:id="rId51" o:title=""/>
                </v:shape>
                <o:OLEObject Type="Embed" ProgID="Equation.DSMT4" ShapeID="_x0000_i1096" DrawAspect="Content" ObjectID="_1281633339" r:id="rId148"/>
              </w:object>
            </w:r>
          </w:p>
        </w:tc>
      </w:tr>
      <w:tr w:rsidR="001342CD" w:rsidRPr="001342CD" w:rsidTr="00120F4E">
        <w:tc>
          <w:tcPr>
            <w:tcW w:w="3544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12"/>
              </w:rPr>
            </w:pPr>
          </w:p>
        </w:tc>
        <w:tc>
          <w:tcPr>
            <w:tcW w:w="425" w:type="dxa"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12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1342CD" w:rsidRPr="001342CD" w:rsidRDefault="001342CD" w:rsidP="00120F4E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1342CD" w:rsidRPr="001342CD" w:rsidRDefault="001342CD" w:rsidP="00120F4E">
            <w:pPr>
              <w:rPr>
                <w:position w:val="-12"/>
              </w:rPr>
            </w:pPr>
          </w:p>
        </w:tc>
      </w:tr>
    </w:tbl>
    <w:p w:rsidR="001342CD" w:rsidRPr="001342CD" w:rsidRDefault="001342CD" w:rsidP="001342CD">
      <w:pPr>
        <w:pStyle w:val="Heading2"/>
        <w:rPr>
          <w:lang w:val="fr-CA"/>
        </w:rPr>
      </w:pPr>
      <w:r w:rsidRPr="001342CD">
        <w:rPr>
          <w:lang w:val="fr-CA"/>
        </w:rPr>
        <w:t>Les conditions de continuités :</w:t>
      </w:r>
    </w:p>
    <w:p w:rsidR="001342CD" w:rsidRPr="001342CD" w:rsidRDefault="001342CD" w:rsidP="001342CD">
      <w:r w:rsidRPr="001342CD">
        <w:t xml:space="preserve">À </w:t>
      </w:r>
      <w:r w:rsidRPr="001342CD">
        <w:rPr>
          <w:position w:val="-6"/>
        </w:rPr>
        <w:object w:dxaOrig="560" w:dyaOrig="279">
          <v:shape id="_x0000_i1097" type="#_x0000_t75" style="width:27.65pt;height:13.25pt" o:ole="">
            <v:imagedata r:id="rId53" o:title=""/>
          </v:shape>
          <o:OLEObject Type="Embed" ProgID="Equation.DSMT4" ShapeID="_x0000_i1097" DrawAspect="Content" ObjectID="_1281633340" r:id="rId149"/>
        </w:object>
      </w:r>
      <w:r w:rsidRPr="001342CD">
        <w:t> :</w:t>
      </w:r>
    </w:p>
    <w:p w:rsidR="001342CD" w:rsidRPr="001342CD" w:rsidRDefault="001342CD" w:rsidP="001342CD">
      <w:pPr>
        <w:pStyle w:val="ListParagraph"/>
        <w:numPr>
          <w:ilvl w:val="0"/>
          <w:numId w:val="2"/>
        </w:numPr>
        <w:spacing w:before="0" w:line="276" w:lineRule="auto"/>
      </w:pPr>
      <w:r w:rsidRPr="001342CD">
        <w:rPr>
          <w:position w:val="-12"/>
        </w:rPr>
        <w:object w:dxaOrig="2720" w:dyaOrig="360">
          <v:shape id="_x0000_i1098" type="#_x0000_t75" style="width:135.95pt;height:17.85pt" o:ole="">
            <v:imagedata r:id="rId150" o:title=""/>
          </v:shape>
          <o:OLEObject Type="Embed" ProgID="Equation.DSMT4" ShapeID="_x0000_i1098" DrawAspect="Content" ObjectID="_1281633341" r:id="rId151"/>
        </w:object>
      </w:r>
    </w:p>
    <w:p w:rsidR="001342CD" w:rsidRPr="001342CD" w:rsidRDefault="001342CD" w:rsidP="001342CD">
      <w:r w:rsidRPr="001342CD">
        <w:t xml:space="preserve">À </w:t>
      </w:r>
      <w:r w:rsidRPr="001342CD">
        <w:rPr>
          <w:position w:val="-6"/>
        </w:rPr>
        <w:object w:dxaOrig="580" w:dyaOrig="279">
          <v:shape id="_x0000_i1099" type="#_x0000_t75" style="width:28.2pt;height:13.25pt" o:ole="">
            <v:imagedata r:id="rId57" o:title=""/>
          </v:shape>
          <o:OLEObject Type="Embed" ProgID="Equation.DSMT4" ShapeID="_x0000_i1099" DrawAspect="Content" ObjectID="_1281633342" r:id="rId152"/>
        </w:object>
      </w:r>
      <w:r w:rsidRPr="001342CD">
        <w:t> :</w:t>
      </w:r>
    </w:p>
    <w:p w:rsidR="001342CD" w:rsidRPr="001342CD" w:rsidRDefault="001342CD" w:rsidP="001342CD">
      <w:pPr>
        <w:pStyle w:val="ListParagraph"/>
        <w:numPr>
          <w:ilvl w:val="0"/>
          <w:numId w:val="2"/>
        </w:numPr>
        <w:spacing w:before="0" w:line="276" w:lineRule="auto"/>
      </w:pPr>
      <w:r w:rsidRPr="001342CD">
        <w:rPr>
          <w:position w:val="-12"/>
        </w:rPr>
        <w:object w:dxaOrig="3400" w:dyaOrig="380">
          <v:shape id="_x0000_i1100" type="#_x0000_t75" style="width:169.9pt;height:19.6pt" o:ole="">
            <v:imagedata r:id="rId153" o:title=""/>
          </v:shape>
          <o:OLEObject Type="Embed" ProgID="Equation.DSMT4" ShapeID="_x0000_i1100" DrawAspect="Content" ObjectID="_1281633343" r:id="rId154"/>
        </w:object>
      </w:r>
    </w:p>
    <w:p w:rsidR="001342CD" w:rsidRPr="001342CD" w:rsidRDefault="001342CD" w:rsidP="001342CD">
      <w:r w:rsidRPr="001342CD">
        <w:rPr>
          <w:position w:val="-30"/>
        </w:rPr>
        <w:object w:dxaOrig="2240" w:dyaOrig="720">
          <v:shape id="_x0000_i1101" type="#_x0000_t75" style="width:111.75pt;height:36.3pt" o:ole="">
            <v:imagedata r:id="rId155" o:title=""/>
          </v:shape>
          <o:OLEObject Type="Embed" ProgID="Equation.DSMT4" ShapeID="_x0000_i1101" DrawAspect="Content" ObjectID="_1281633344" r:id="rId156"/>
        </w:object>
      </w:r>
      <w:r w:rsidRPr="001342CD">
        <w:t xml:space="preserve">  Alors, Il n’y a pas de solution pour </w:t>
      </w:r>
      <w:r w:rsidRPr="001342CD">
        <w:rPr>
          <w:position w:val="-6"/>
        </w:rPr>
        <w:object w:dxaOrig="600" w:dyaOrig="279">
          <v:shape id="_x0000_i1102" type="#_x0000_t75" style="width:29.95pt;height:14.4pt" o:ole="">
            <v:imagedata r:id="rId157" o:title=""/>
          </v:shape>
          <o:OLEObject Type="Embed" ProgID="Equation.DSMT4" ShapeID="_x0000_i1102" DrawAspect="Content" ObjectID="_1281633345" r:id="rId158"/>
        </w:object>
      </w:r>
    </w:p>
    <w:p w:rsidR="009E38F6" w:rsidRPr="001342CD" w:rsidRDefault="009E38F6" w:rsidP="00ED4498"/>
    <w:sectPr w:rsidR="009E38F6" w:rsidRPr="001342CD" w:rsidSect="005C0192">
      <w:footerReference w:type="default" r:id="rId159"/>
      <w:footerReference w:type="first" r:id="rId16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460" w:rsidRDefault="00F22460" w:rsidP="001B2114">
      <w:pPr>
        <w:spacing w:after="0" w:line="240" w:lineRule="auto"/>
      </w:pPr>
      <w:r>
        <w:separator/>
      </w:r>
    </w:p>
  </w:endnote>
  <w:endnote w:type="continuationSeparator" w:id="1">
    <w:p w:rsidR="00F22460" w:rsidRDefault="00F22460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CE02E7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C642DA">
          <w:rPr>
            <w:noProof/>
          </w:rPr>
          <w:t>2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CE02E7" w:rsidP="005C0192">
        <w:pPr>
          <w:pStyle w:val="Footer"/>
          <w:jc w:val="right"/>
        </w:pPr>
        <w:fldSimple w:instr=" PAGE   \* MERGEFORMAT ">
          <w:r w:rsidR="00F22460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460" w:rsidRDefault="00F22460" w:rsidP="001B2114">
      <w:pPr>
        <w:spacing w:after="0" w:line="240" w:lineRule="auto"/>
      </w:pPr>
      <w:r>
        <w:separator/>
      </w:r>
    </w:p>
  </w:footnote>
  <w:footnote w:type="continuationSeparator" w:id="1">
    <w:p w:rsidR="00F22460" w:rsidRDefault="00F22460" w:rsidP="001B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328CE"/>
    <w:multiLevelType w:val="hybridMultilevel"/>
    <w:tmpl w:val="A55A0934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44AEE"/>
    <w:multiLevelType w:val="hybridMultilevel"/>
    <w:tmpl w:val="A55A0934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963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4CD9"/>
    <w:rsid w:val="00020410"/>
    <w:rsid w:val="00036034"/>
    <w:rsid w:val="00061454"/>
    <w:rsid w:val="00062156"/>
    <w:rsid w:val="0008679A"/>
    <w:rsid w:val="000C0A18"/>
    <w:rsid w:val="000E60FE"/>
    <w:rsid w:val="001342CD"/>
    <w:rsid w:val="001469B1"/>
    <w:rsid w:val="00165B5E"/>
    <w:rsid w:val="001779EB"/>
    <w:rsid w:val="0018455B"/>
    <w:rsid w:val="001904B1"/>
    <w:rsid w:val="001B2114"/>
    <w:rsid w:val="001B6FFB"/>
    <w:rsid w:val="00215BD4"/>
    <w:rsid w:val="0022638F"/>
    <w:rsid w:val="00251B1E"/>
    <w:rsid w:val="002932E0"/>
    <w:rsid w:val="002B13FD"/>
    <w:rsid w:val="002C35D0"/>
    <w:rsid w:val="002F5430"/>
    <w:rsid w:val="00301B47"/>
    <w:rsid w:val="00353CB2"/>
    <w:rsid w:val="003651AD"/>
    <w:rsid w:val="003A179C"/>
    <w:rsid w:val="0040094D"/>
    <w:rsid w:val="00416EBF"/>
    <w:rsid w:val="004458F5"/>
    <w:rsid w:val="004E41B3"/>
    <w:rsid w:val="004E7EAD"/>
    <w:rsid w:val="004F65E4"/>
    <w:rsid w:val="00516912"/>
    <w:rsid w:val="00566CED"/>
    <w:rsid w:val="00576D7A"/>
    <w:rsid w:val="005842A4"/>
    <w:rsid w:val="005C0192"/>
    <w:rsid w:val="005F1493"/>
    <w:rsid w:val="005F71F3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A20FF"/>
    <w:rsid w:val="007F59FA"/>
    <w:rsid w:val="0081330E"/>
    <w:rsid w:val="00845C7B"/>
    <w:rsid w:val="00846157"/>
    <w:rsid w:val="008465FD"/>
    <w:rsid w:val="00865245"/>
    <w:rsid w:val="00866B20"/>
    <w:rsid w:val="00870F65"/>
    <w:rsid w:val="008B452D"/>
    <w:rsid w:val="008C3F42"/>
    <w:rsid w:val="008D604E"/>
    <w:rsid w:val="00923313"/>
    <w:rsid w:val="009254D2"/>
    <w:rsid w:val="00955AD3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1FD"/>
    <w:rsid w:val="009D6BCF"/>
    <w:rsid w:val="009E38F6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644DF"/>
    <w:rsid w:val="00B74CD9"/>
    <w:rsid w:val="00B97872"/>
    <w:rsid w:val="00BD3B6A"/>
    <w:rsid w:val="00C0129D"/>
    <w:rsid w:val="00C62DCC"/>
    <w:rsid w:val="00C642DA"/>
    <w:rsid w:val="00CE02E7"/>
    <w:rsid w:val="00CE0695"/>
    <w:rsid w:val="00CF0256"/>
    <w:rsid w:val="00D10341"/>
    <w:rsid w:val="00D275BF"/>
    <w:rsid w:val="00D47A53"/>
    <w:rsid w:val="00D64683"/>
    <w:rsid w:val="00D66388"/>
    <w:rsid w:val="00D84C41"/>
    <w:rsid w:val="00D95D36"/>
    <w:rsid w:val="00D964E4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2460"/>
    <w:rsid w:val="00F26185"/>
    <w:rsid w:val="00FA1F93"/>
    <w:rsid w:val="00FA320B"/>
    <w:rsid w:val="00FB2F03"/>
    <w:rsid w:val="00FC443E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>
      <o:colormenu v:ext="edit" fillcolor="none"/>
    </o:shapedefaults>
    <o:shapelayout v:ext="edit">
      <o:idmap v:ext="edit" data="1"/>
      <o:rules v:ext="edit">
        <o:r id="V:Rule15" type="connector" idref="#_x0000_s1048"/>
        <o:r id="V:Rule16" type="connector" idref="#_x0000_s1046"/>
        <o:r id="V:Rule17" type="connector" idref="#_x0000_s1037"/>
        <o:r id="V:Rule18" type="connector" idref="#_x0000_s1059"/>
        <o:r id="V:Rule19" type="connector" idref="#_x0000_s1038"/>
        <o:r id="V:Rule20" type="connector" idref="#_x0000_s1060"/>
        <o:r id="V:Rule21" type="connector" idref="#_x0000_s1029"/>
        <o:r id="V:Rule22" type="connector" idref="#_x0000_s1049"/>
        <o:r id="V:Rule23" type="connector" idref="#_x0000_s1062"/>
        <o:r id="V:Rule24" type="connector" idref="#_x0000_s1045"/>
        <o:r id="V:Rule25" type="connector" idref="#_x0000_s1039"/>
        <o:r id="V:Rule26" type="connector" idref="#_x0000_s1061"/>
        <o:r id="V:Rule27" type="connector" idref="#_x0000_s1058"/>
        <o:r id="V:Rule2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  <w:style w:type="table" w:styleId="TableGrid">
    <w:name w:val="Table Grid"/>
    <w:basedOn w:val="TableNormal"/>
    <w:uiPriority w:val="59"/>
    <w:rsid w:val="001342CD"/>
    <w:pPr>
      <w:spacing w:before="0" w:after="0" w:line="240" w:lineRule="auto"/>
    </w:pPr>
    <w:rPr>
      <w:rFonts w:eastAsiaTheme="minorHAnsi"/>
      <w:lang w:val="en-CA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6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5.bin"/><Relationship Id="rId154" Type="http://schemas.openxmlformats.org/officeDocument/2006/relationships/oleObject" Target="embeddings/oleObject85.bin"/><Relationship Id="rId159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8.bin"/><Relationship Id="rId144" Type="http://schemas.openxmlformats.org/officeDocument/2006/relationships/image" Target="media/image58.wmf"/><Relationship Id="rId149" Type="http://schemas.openxmlformats.org/officeDocument/2006/relationships/oleObject" Target="embeddings/oleObject82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60" Type="http://schemas.openxmlformats.org/officeDocument/2006/relationships/footer" Target="footer2.xml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8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2.png"/><Relationship Id="rId134" Type="http://schemas.openxmlformats.org/officeDocument/2006/relationships/oleObject" Target="embeddings/oleObject73.bin"/><Relationship Id="rId139" Type="http://schemas.openxmlformats.org/officeDocument/2006/relationships/image" Target="media/image56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0.wmf"/><Relationship Id="rId155" Type="http://schemas.openxmlformats.org/officeDocument/2006/relationships/image" Target="media/image62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3.wmf"/><Relationship Id="rId59" Type="http://schemas.openxmlformats.org/officeDocument/2006/relationships/image" Target="media/image23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3.wmf"/><Relationship Id="rId140" Type="http://schemas.openxmlformats.org/officeDocument/2006/relationships/oleObject" Target="embeddings/oleObject76.bin"/><Relationship Id="rId145" Type="http://schemas.openxmlformats.org/officeDocument/2006/relationships/oleObject" Target="embeddings/oleObject79.bin"/><Relationship Id="rId153" Type="http://schemas.openxmlformats.org/officeDocument/2006/relationships/image" Target="media/image61.wmf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2.wmf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4.wmf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1.bin"/><Relationship Id="rId151" Type="http://schemas.openxmlformats.org/officeDocument/2006/relationships/oleObject" Target="embeddings/oleObject83.bin"/><Relationship Id="rId156" Type="http://schemas.openxmlformats.org/officeDocument/2006/relationships/oleObject" Target="embeddings/oleObject86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5.bin"/><Relationship Id="rId141" Type="http://schemas.openxmlformats.org/officeDocument/2006/relationships/image" Target="media/image57.wmf"/><Relationship Id="rId146" Type="http://schemas.openxmlformats.org/officeDocument/2006/relationships/image" Target="media/image59.wmf"/><Relationship Id="rId7" Type="http://schemas.openxmlformats.org/officeDocument/2006/relationships/footnotes" Target="footnotes.xml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162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4.bin"/><Relationship Id="rId157" Type="http://schemas.openxmlformats.org/officeDocument/2006/relationships/image" Target="media/image63.wmf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oleObject" Target="embeddings/oleObject84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7.bin"/><Relationship Id="rId3" Type="http://schemas.openxmlformats.org/officeDocument/2006/relationships/numbering" Target="numbering.xml"/><Relationship Id="rId25" Type="http://schemas.openxmlformats.org/officeDocument/2006/relationships/oleObject" Target="embeddings/oleObject9.bin"/><Relationship Id="rId46" Type="http://schemas.openxmlformats.org/officeDocument/2006/relationships/image" Target="media/image17.wmf"/><Relationship Id="rId67" Type="http://schemas.openxmlformats.org/officeDocument/2006/relationships/image" Target="media/image27.wmf"/><Relationship Id="rId116" Type="http://schemas.openxmlformats.org/officeDocument/2006/relationships/image" Target="media/image51.wmf"/><Relationship Id="rId137" Type="http://schemas.openxmlformats.org/officeDocument/2006/relationships/image" Target="media/image55.wmf"/><Relationship Id="rId158" Type="http://schemas.openxmlformats.org/officeDocument/2006/relationships/oleObject" Target="embeddings/oleObject8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10</TotalTime>
  <Pages>6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2815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Mécanique Quantique</dc:subject>
  <dc:creator>Hossein Rahimzadeh</dc:creator>
  <cp:lastModifiedBy>Hossein Rahimzadeh</cp:lastModifiedBy>
  <cp:revision>3</cp:revision>
  <cp:lastPrinted>2008-08-31T04:11:00Z</cp:lastPrinted>
  <dcterms:created xsi:type="dcterms:W3CDTF">2008-08-31T03:56:00Z</dcterms:created>
  <dcterms:modified xsi:type="dcterms:W3CDTF">2008-08-31T04:13:00Z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